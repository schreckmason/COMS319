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86DD8" w14:textId="77777777" w:rsidR="00FE23C2" w:rsidRPr="004D70C9" w:rsidRDefault="00EA7147">
      <w:pPr>
        <w:pStyle w:val="Title"/>
        <w:rPr>
          <w:color w:val="0000FF"/>
        </w:rPr>
      </w:pPr>
      <w:r w:rsidRPr="004D70C9">
        <w:rPr>
          <w:color w:val="0000FF"/>
        </w:rPr>
        <w:t xml:space="preserve">Exercise02: </w:t>
      </w:r>
      <w:proofErr w:type="spellStart"/>
      <w:r w:rsidRPr="004D70C9">
        <w:rPr>
          <w:color w:val="0000FF"/>
        </w:rPr>
        <w:t>Javascript</w:t>
      </w:r>
      <w:proofErr w:type="spellEnd"/>
    </w:p>
    <w:p w14:paraId="470ACB9D" w14:textId="77777777" w:rsidR="00FE23C2" w:rsidRDefault="00FE23C2">
      <w:pPr>
        <w:pStyle w:val="Body"/>
      </w:pPr>
    </w:p>
    <w:p w14:paraId="04321F34" w14:textId="4CA5C119" w:rsidR="00FE23C2" w:rsidRPr="009774C9" w:rsidRDefault="009774C9" w:rsidP="009774C9">
      <w:pPr>
        <w:pStyle w:val="Heading1"/>
      </w:pPr>
      <w:r>
        <w:rPr>
          <w:lang w:val="fr-FR"/>
        </w:rPr>
        <w:t>Objectives</w:t>
      </w:r>
    </w:p>
    <w:p w14:paraId="344EC343" w14:textId="77777777" w:rsidR="009774C9" w:rsidRDefault="009774C9" w:rsidP="009774C9"/>
    <w:p w14:paraId="11E3C737" w14:textId="77777777" w:rsidR="00FE23C2" w:rsidRDefault="00EA7147">
      <w:pPr>
        <w:pStyle w:val="Body"/>
      </w:pPr>
      <w:r>
        <w:t xml:space="preserve">To learn to use </w:t>
      </w:r>
      <w:proofErr w:type="spellStart"/>
      <w:r>
        <w:t>Javascript</w:t>
      </w:r>
      <w:proofErr w:type="spellEnd"/>
      <w:r>
        <w:t xml:space="preserve"> and play with basics </w:t>
      </w:r>
    </w:p>
    <w:p w14:paraId="6A5E3ABB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proofErr w:type="gramStart"/>
      <w:r>
        <w:t>simple</w:t>
      </w:r>
      <w:proofErr w:type="gramEnd"/>
      <w:r>
        <w:t xml:space="preserve"> variables (local and global), conditions, loops, methods, and arrays.</w:t>
      </w:r>
    </w:p>
    <w:p w14:paraId="3C000927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r>
        <w:t>User input validations.</w:t>
      </w:r>
    </w:p>
    <w:p w14:paraId="0DD39D3A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r>
        <w:t>Event Handling</w:t>
      </w:r>
    </w:p>
    <w:p w14:paraId="5BC5B737" w14:textId="4B128F39" w:rsidR="00F52BE4" w:rsidRDefault="00F52BE4">
      <w:pPr>
        <w:pStyle w:val="ListParagraph"/>
        <w:numPr>
          <w:ilvl w:val="0"/>
          <w:numId w:val="2"/>
        </w:numPr>
        <w:suppressAutoHyphens/>
      </w:pPr>
      <w:r>
        <w:t>Canvas</w:t>
      </w:r>
    </w:p>
    <w:p w14:paraId="4D48265F" w14:textId="77777777" w:rsidR="00FB6F87" w:rsidRDefault="00FB6F87" w:rsidP="00FB6F87">
      <w:pPr>
        <w:pStyle w:val="ListParagraph"/>
        <w:tabs>
          <w:tab w:val="left" w:pos="720"/>
        </w:tabs>
        <w:suppressAutoHyphens/>
        <w:ind w:left="1440"/>
      </w:pPr>
    </w:p>
    <w:p w14:paraId="0A4363BC" w14:textId="77777777" w:rsidR="00FE23C2" w:rsidRDefault="00EA7147">
      <w:pPr>
        <w:pStyle w:val="Body"/>
      </w:pPr>
      <w:r>
        <w:rPr>
          <w:b/>
          <w:bCs/>
        </w:rPr>
        <w:t>Work with your group (or by yourself). Each group should only upload one submission.</w:t>
      </w:r>
    </w:p>
    <w:p w14:paraId="5655D679" w14:textId="77777777" w:rsidR="00FE23C2" w:rsidRDefault="00FE23C2">
      <w:pPr>
        <w:pStyle w:val="Body"/>
      </w:pPr>
    </w:p>
    <w:p w14:paraId="3611BC1F" w14:textId="77777777" w:rsidR="00FE23C2" w:rsidRDefault="00FE23C2">
      <w:pPr>
        <w:pStyle w:val="Body"/>
        <w:rPr>
          <w:b/>
          <w:bCs/>
          <w:color w:val="0000FF"/>
          <w:sz w:val="32"/>
          <w:szCs w:val="32"/>
          <w:u w:color="0000FF"/>
        </w:rPr>
      </w:pPr>
    </w:p>
    <w:p w14:paraId="616AB4C5" w14:textId="77777777" w:rsidR="00FE23C2" w:rsidRDefault="00FE23C2">
      <w:pPr>
        <w:pStyle w:val="Body"/>
        <w:rPr>
          <w:b/>
          <w:bCs/>
          <w:color w:val="0000FF"/>
          <w:sz w:val="32"/>
          <w:szCs w:val="32"/>
          <w:u w:color="0000FF"/>
        </w:rPr>
      </w:pPr>
    </w:p>
    <w:p w14:paraId="55A5DCA8" w14:textId="77777777" w:rsidR="00FE23C2" w:rsidRDefault="00FE23C2">
      <w:pPr>
        <w:pStyle w:val="Body"/>
      </w:pPr>
    </w:p>
    <w:p w14:paraId="570EF2DF" w14:textId="77777777" w:rsidR="00FE23C2" w:rsidRDefault="00FE23C2">
      <w:pPr>
        <w:pStyle w:val="Body"/>
      </w:pPr>
    </w:p>
    <w:p w14:paraId="738826AE" w14:textId="77777777" w:rsidR="00FE23C2" w:rsidRDefault="00FE23C2">
      <w:pPr>
        <w:pStyle w:val="Body"/>
      </w:pPr>
    </w:p>
    <w:p w14:paraId="4940E0F7" w14:textId="77777777" w:rsidR="00FE23C2" w:rsidRDefault="00FE23C2">
      <w:pPr>
        <w:pStyle w:val="Body"/>
      </w:pPr>
    </w:p>
    <w:p w14:paraId="59033208" w14:textId="77777777" w:rsidR="00FE23C2" w:rsidRDefault="00FE23C2">
      <w:pPr>
        <w:pStyle w:val="Body"/>
      </w:pPr>
    </w:p>
    <w:p w14:paraId="6AA32FA0" w14:textId="77777777" w:rsidR="00FE23C2" w:rsidRDefault="00FE23C2">
      <w:pPr>
        <w:pStyle w:val="Body"/>
      </w:pPr>
    </w:p>
    <w:p w14:paraId="1166FB59" w14:textId="77777777" w:rsidR="00FE23C2" w:rsidRDefault="00FE23C2">
      <w:pPr>
        <w:pStyle w:val="Body"/>
      </w:pPr>
    </w:p>
    <w:p w14:paraId="36C5403A" w14:textId="77777777" w:rsidR="00FE23C2" w:rsidRDefault="00FE23C2">
      <w:pPr>
        <w:pStyle w:val="Body"/>
      </w:pPr>
    </w:p>
    <w:p w14:paraId="483DC211" w14:textId="77777777" w:rsidR="00FE23C2" w:rsidRDefault="00EA7147">
      <w:pPr>
        <w:pStyle w:val="Heading"/>
        <w:numPr>
          <w:ilvl w:val="0"/>
          <w:numId w:val="4"/>
        </w:numPr>
      </w:pPr>
      <w:r>
        <w:lastRenderedPageBreak/>
        <w:t>Warm Up: Try Some Examples</w:t>
      </w:r>
    </w:p>
    <w:p w14:paraId="044AED95" w14:textId="77777777" w:rsidR="00FE23C2" w:rsidRDefault="00EA7147">
      <w:pPr>
        <w:pStyle w:val="ListParagraph"/>
        <w:numPr>
          <w:ilvl w:val="0"/>
          <w:numId w:val="6"/>
        </w:numPr>
      </w:pPr>
      <w:r>
        <w:t>First, open blackboard, go to Course Contents, and then download exercise02.zip file into your workspace (U:\workspace or something like that!). Then, unzip.</w:t>
      </w:r>
    </w:p>
    <w:p w14:paraId="0504B8DA" w14:textId="77777777" w:rsidR="00091926" w:rsidRDefault="00091926" w:rsidP="00091926">
      <w:pPr>
        <w:pStyle w:val="ListParagraph"/>
        <w:ind w:left="720"/>
      </w:pPr>
    </w:p>
    <w:p w14:paraId="498913B7" w14:textId="77777777" w:rsidR="00FE23C2" w:rsidRPr="00091926" w:rsidRDefault="00EA7147">
      <w:pPr>
        <w:pStyle w:val="ListParagraph"/>
        <w:numPr>
          <w:ilvl w:val="0"/>
          <w:numId w:val="6"/>
        </w:numPr>
      </w:pPr>
      <w:r>
        <w:t xml:space="preserve">Play with each of the given examples (in the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 to learn how the different instructions work. </w:t>
      </w:r>
      <w:r>
        <w:rPr>
          <w:rFonts w:ascii="Helvetica Neue" w:hAnsi="Helvetica Neue"/>
        </w:rPr>
        <w:t xml:space="preserve">If you want to use eclipse instead of notepad or vim or </w:t>
      </w:r>
      <w:proofErr w:type="spellStart"/>
      <w:r>
        <w:rPr>
          <w:rFonts w:ascii="Helvetica Neue" w:hAnsi="Helvetica Neue"/>
        </w:rPr>
        <w:t>emacs</w:t>
      </w:r>
      <w:proofErr w:type="spellEnd"/>
      <w:r>
        <w:rPr>
          <w:rFonts w:ascii="Helvetica Neue" w:hAnsi="Helvetica Neue"/>
        </w:rPr>
        <w:t xml:space="preserve"> etc., create a new static web project and create new html file and open it with a browser.</w:t>
      </w:r>
    </w:p>
    <w:p w14:paraId="21343C76" w14:textId="77777777" w:rsidR="00091926" w:rsidRDefault="00091926" w:rsidP="00091926"/>
    <w:p w14:paraId="47158C12" w14:textId="01A646F0" w:rsidR="001C3A53" w:rsidRDefault="00EA7147" w:rsidP="00B3601F">
      <w:pPr>
        <w:pStyle w:val="ListParagraph"/>
        <w:numPr>
          <w:ilvl w:val="0"/>
          <w:numId w:val="7"/>
        </w:numPr>
        <w:suppressAutoHyphens/>
      </w:pPr>
      <w:r>
        <w:t>Note: w3schools.com is a good site to learn about web technologies.</w:t>
      </w:r>
    </w:p>
    <w:p w14:paraId="12E77062" w14:textId="77777777" w:rsidR="00FE23C2" w:rsidRPr="007D06E2" w:rsidRDefault="00EA7147">
      <w:pPr>
        <w:pStyle w:val="Body"/>
        <w:rPr>
          <w:color w:val="FF6600"/>
        </w:rPr>
      </w:pPr>
      <w:r w:rsidRPr="007D06E2">
        <w:rPr>
          <w:color w:val="FF6600"/>
        </w:rPr>
        <w:t>Note that the assignment assumes you have understood these examples.</w:t>
      </w:r>
    </w:p>
    <w:p w14:paraId="53CF13C0" w14:textId="77777777" w:rsidR="00FE23C2" w:rsidRDefault="00EA7147" w:rsidP="00B56822">
      <w:pPr>
        <w:pStyle w:val="Heading1"/>
      </w:pPr>
      <w:r>
        <w:t>Form Validation</w:t>
      </w:r>
    </w:p>
    <w:p w14:paraId="3CD7E290" w14:textId="1F685E6E" w:rsidR="00B56822" w:rsidRDefault="005315FB" w:rsidP="00B56822">
      <w:pPr>
        <w:pStyle w:val="Heading2"/>
      </w:pPr>
      <w:r>
        <w:t>Create a form in HTML and validate entries of the form</w:t>
      </w:r>
      <w:r w:rsidR="00C3564B">
        <w:t xml:space="preserve"> using </w:t>
      </w:r>
      <w:proofErr w:type="spellStart"/>
      <w:r w:rsidR="00C3564B">
        <w:t>javascript</w:t>
      </w:r>
      <w:proofErr w:type="spellEnd"/>
      <w:r>
        <w:t>.</w:t>
      </w:r>
    </w:p>
    <w:p w14:paraId="6AFF2E2A" w14:textId="77777777" w:rsidR="00492328" w:rsidRPr="00B56822" w:rsidRDefault="00492328" w:rsidP="00492328"/>
    <w:p w14:paraId="04E60499" w14:textId="51C418EE" w:rsidR="00FE23C2" w:rsidRDefault="00EA7147" w:rsidP="00727AED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Create two </w:t>
      </w:r>
      <w:proofErr w:type="gramStart"/>
      <w:r>
        <w:t xml:space="preserve">files  </w:t>
      </w:r>
      <w:r w:rsidRPr="0011379C">
        <w:rPr>
          <w:rStyle w:val="Strong"/>
        </w:rPr>
        <w:t>validation1.html</w:t>
      </w:r>
      <w:proofErr w:type="gramEnd"/>
      <w:r>
        <w:t xml:space="preserve">  </w:t>
      </w:r>
    </w:p>
    <w:p w14:paraId="293D7AC9" w14:textId="77777777" w:rsidR="00727AED" w:rsidRDefault="00EA7147" w:rsidP="00727AED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Change the TITLE of the validation1.html page to "Validation Form". </w:t>
      </w:r>
    </w:p>
    <w:p w14:paraId="73B1F5F3" w14:textId="5D3E158F" w:rsidR="00AB39AD" w:rsidRDefault="00EA7147" w:rsidP="00522337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Create a HTML form in validation.html </w:t>
      </w:r>
      <w:r w:rsidR="00EC125F">
        <w:t>containing the fields as in the table below</w:t>
      </w:r>
      <w:r>
        <w:t xml:space="preserve"> and </w:t>
      </w:r>
      <w:r w:rsidR="001F3414">
        <w:t xml:space="preserve">also </w:t>
      </w:r>
      <w:r>
        <w:t>a continue button. Make it look reasonably good.</w:t>
      </w:r>
      <w:r w:rsidR="004A5ADB">
        <w:t xml:space="preserve"> Validation rules will be explained in next step.</w:t>
      </w:r>
    </w:p>
    <w:p w14:paraId="387F0132" w14:textId="0D356F61" w:rsidR="0067189F" w:rsidRDefault="00615D17" w:rsidP="00AB39AD">
      <w:pPr>
        <w:pStyle w:val="ListParagraph"/>
        <w:tabs>
          <w:tab w:val="left" w:pos="720"/>
        </w:tabs>
        <w:suppressAutoHyphens/>
        <w:ind w:left="1440"/>
      </w:pPr>
      <w:r>
        <w:t xml:space="preserve"> </w:t>
      </w:r>
    </w:p>
    <w:tbl>
      <w:tblPr>
        <w:tblW w:w="9360" w:type="dxa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36"/>
        <w:gridCol w:w="2818"/>
        <w:gridCol w:w="2553"/>
        <w:gridCol w:w="2553"/>
      </w:tblGrid>
      <w:tr w:rsidR="00FE23C2" w14:paraId="4496B82F" w14:textId="77777777">
        <w:trPr>
          <w:trHeight w:val="29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8058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Label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A8AE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AE697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Validation rule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FE5C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Result</w:t>
            </w:r>
          </w:p>
        </w:tc>
      </w:tr>
      <w:tr w:rsidR="00FE23C2" w14:paraId="75C81A8F" w14:textId="77777777">
        <w:trPr>
          <w:trHeight w:val="105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B5B8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C5219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6566" w14:textId="77777777" w:rsidR="00FE23C2" w:rsidRDefault="00EA7147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*Required.</w:t>
            </w:r>
            <w:r>
              <w:rPr>
                <w:sz w:val="20"/>
                <w:szCs w:val="20"/>
              </w:rPr>
              <w:t xml:space="preserve"> Must contain only alphabetical or numeric characters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A524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FA14E3B" wp14:editId="0A42FBD0">
                  <wp:extent cx="294640" cy="294640"/>
                  <wp:effectExtent l="0" t="0" r="0" b="0"/>
                  <wp:docPr id="1073741825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46C30DE3" wp14:editId="43F8A790">
                  <wp:extent cx="294640" cy="294640"/>
                  <wp:effectExtent l="0" t="0" r="0" b="0"/>
                  <wp:docPr id="1073741826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110EB96F" w14:textId="77777777">
        <w:trPr>
          <w:trHeight w:val="105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E0E7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C89F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5945" w14:textId="77777777" w:rsidR="00FE23C2" w:rsidRDefault="00EA7147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*Required.</w:t>
            </w:r>
            <w:r>
              <w:rPr>
                <w:sz w:val="20"/>
                <w:szCs w:val="20"/>
              </w:rPr>
              <w:t xml:space="preserve"> Must contain only alphabetical or numeric characters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A047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54120F2" wp14:editId="1E99B164">
                  <wp:extent cx="294640" cy="294640"/>
                  <wp:effectExtent l="0" t="0" r="0" b="0"/>
                  <wp:docPr id="1073741827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09371C21" wp14:editId="223EC674">
                  <wp:extent cx="294640" cy="294640"/>
                  <wp:effectExtent l="0" t="0" r="0" b="0"/>
                  <wp:docPr id="1073741828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15F5D246" w14:textId="77777777">
        <w:trPr>
          <w:trHeight w:val="528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C918A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6082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Dropdown(</w:t>
            </w:r>
            <w:proofErr w:type="spellStart"/>
            <w:proofErr w:type="gramEnd"/>
            <w:r>
              <w:rPr>
                <w:sz w:val="20"/>
                <w:szCs w:val="20"/>
              </w:rPr>
              <w:t>male,female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1AFD" w14:textId="77777777" w:rsidR="00FE23C2" w:rsidRPr="00817EDA" w:rsidRDefault="00EA7147" w:rsidP="00A0432C">
            <w:pPr>
              <w:pStyle w:val="ListParagraph"/>
              <w:rPr>
                <w:rStyle w:val="Strong"/>
              </w:rPr>
            </w:pPr>
            <w:r w:rsidRPr="00817EDA">
              <w:rPr>
                <w:rStyle w:val="Strong"/>
              </w:rPr>
              <w:t>*Required.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4BDA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5D5006E9" wp14:editId="62261061">
                  <wp:extent cx="294640" cy="294640"/>
                  <wp:effectExtent l="0" t="0" r="0" b="0"/>
                  <wp:docPr id="1073741829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694F3D1E" wp14:editId="1FE8869C">
                  <wp:extent cx="294640" cy="294640"/>
                  <wp:effectExtent l="0" t="0" r="0" b="0"/>
                  <wp:docPr id="1073741830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70DCB58F" w14:textId="77777777">
        <w:trPr>
          <w:trHeight w:val="183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65F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B42A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Dropdown(</w:t>
            </w:r>
            <w:proofErr w:type="spellStart"/>
            <w:proofErr w:type="gramEnd"/>
            <w:r>
              <w:rPr>
                <w:sz w:val="20"/>
                <w:szCs w:val="20"/>
              </w:rPr>
              <w:t>California,Florida,New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York,Texas,Hawaii,Washington,Colorado,Virginia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Iowa,Arizona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F9E4D" w14:textId="56BF3861" w:rsidR="00FE23C2" w:rsidRDefault="00EA7147" w:rsidP="00577806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>, select from given li</w:t>
            </w:r>
            <w:r w:rsidR="004812B9">
              <w:rPr>
                <w:sz w:val="20"/>
                <w:szCs w:val="20"/>
              </w:rPr>
              <w:t>st and save the selected one to local storage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D128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680D8ED" wp14:editId="080ED62A">
                  <wp:extent cx="294640" cy="294640"/>
                  <wp:effectExtent l="0" t="0" r="0" b="0"/>
                  <wp:docPr id="1073741831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C3AC979" wp14:editId="364FF3FC">
                  <wp:extent cx="294640" cy="294640"/>
                  <wp:effectExtent l="0" t="0" r="0" b="0"/>
                  <wp:docPr id="1073741832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9138A" w14:textId="7BB2C085" w:rsidR="00FE23C2" w:rsidRPr="008E0841" w:rsidRDefault="00EA7147" w:rsidP="00155CB5">
      <w:pPr>
        <w:rPr>
          <w:rStyle w:val="Strong"/>
        </w:rPr>
      </w:pPr>
      <w:r w:rsidRPr="008E0841">
        <w:rPr>
          <w:rStyle w:val="Strong"/>
        </w:rPr>
        <w:t xml:space="preserve">*Required </w:t>
      </w:r>
      <w:r w:rsidR="00621E92">
        <w:rPr>
          <w:rStyle w:val="Strong"/>
        </w:rPr>
        <w:t xml:space="preserve">field </w:t>
      </w:r>
      <w:r w:rsidRPr="008E0841">
        <w:rPr>
          <w:rStyle w:val="Strong"/>
        </w:rPr>
        <w:t xml:space="preserve">= </w:t>
      </w:r>
      <w:proofErr w:type="gramStart"/>
      <w:r w:rsidRPr="008E0841">
        <w:rPr>
          <w:rStyle w:val="Strong"/>
        </w:rPr>
        <w:t>Cannot</w:t>
      </w:r>
      <w:proofErr w:type="gramEnd"/>
      <w:r w:rsidRPr="008E0841">
        <w:rPr>
          <w:rStyle w:val="Strong"/>
        </w:rPr>
        <w:t xml:space="preserve"> be Empty.</w:t>
      </w:r>
    </w:p>
    <w:p w14:paraId="58714219" w14:textId="39D0CEDA" w:rsidR="0062591D" w:rsidRPr="000F3F3B" w:rsidRDefault="00A40224" w:rsidP="00B812DF">
      <w:pPr>
        <w:pStyle w:val="ListParagraph"/>
        <w:numPr>
          <w:ilvl w:val="0"/>
          <w:numId w:val="30"/>
        </w:numPr>
        <w:rPr>
          <w:rFonts w:cs="Calibri"/>
        </w:rPr>
      </w:pPr>
      <w:r>
        <w:lastRenderedPageBreak/>
        <w:t xml:space="preserve">See </w:t>
      </w:r>
      <w:hyperlink r:id="rId10" w:history="1">
        <w:r w:rsidRPr="00997798">
          <w:rPr>
            <w:rStyle w:val="Hyperlink"/>
          </w:rPr>
          <w:t>http://www.w3schools.com/js/js_validation.asp</w:t>
        </w:r>
      </w:hyperlink>
      <w:r>
        <w:t xml:space="preserve">. </w:t>
      </w:r>
      <w:r w:rsidR="001B49F5">
        <w:t xml:space="preserve">Create a file named </w:t>
      </w:r>
      <w:r w:rsidR="0011379C" w:rsidRPr="0011379C">
        <w:rPr>
          <w:rStyle w:val="Strong"/>
        </w:rPr>
        <w:t>validation1.js</w:t>
      </w:r>
      <w:r w:rsidR="000F3F3B">
        <w:t xml:space="preserve">. </w:t>
      </w:r>
      <w:r w:rsidR="000F3F3B" w:rsidRPr="0062591D">
        <w:rPr>
          <w:color w:val="FF6600"/>
        </w:rPr>
        <w:t xml:space="preserve">Remember to include validation1.js in the head </w:t>
      </w:r>
      <w:r w:rsidR="00EF4945">
        <w:rPr>
          <w:color w:val="FF6600"/>
        </w:rPr>
        <w:t>element</w:t>
      </w:r>
      <w:r w:rsidR="000F3F3B" w:rsidRPr="0062591D">
        <w:rPr>
          <w:color w:val="FF6600"/>
        </w:rPr>
        <w:t xml:space="preserve"> of validation.html</w:t>
      </w:r>
      <w:r w:rsidR="000F3F3B" w:rsidRPr="005F1E92">
        <w:t xml:space="preserve">  </w:t>
      </w:r>
    </w:p>
    <w:p w14:paraId="606DD865" w14:textId="77777777" w:rsidR="000F3F3B" w:rsidRPr="0062591D" w:rsidRDefault="000F3F3B" w:rsidP="000F3F3B">
      <w:pPr>
        <w:pStyle w:val="ListParagraph"/>
        <w:ind w:left="1440"/>
        <w:rPr>
          <w:rFonts w:cs="Calibri"/>
        </w:rPr>
      </w:pPr>
    </w:p>
    <w:p w14:paraId="545B1F85" w14:textId="550D8A33" w:rsidR="0062591D" w:rsidRPr="0062591D" w:rsidRDefault="00EA7147" w:rsidP="00B812DF">
      <w:pPr>
        <w:pStyle w:val="ListParagraph"/>
        <w:numPr>
          <w:ilvl w:val="0"/>
          <w:numId w:val="30"/>
        </w:numPr>
        <w:rPr>
          <w:rFonts w:cs="Calibri"/>
        </w:rPr>
      </w:pPr>
      <w:r w:rsidRPr="005F1E92">
        <w:t xml:space="preserve">Write </w:t>
      </w:r>
      <w:proofErr w:type="spellStart"/>
      <w:r w:rsidRPr="005F1E92">
        <w:t>Javas</w:t>
      </w:r>
      <w:r w:rsidR="0062591D">
        <w:t>cript</w:t>
      </w:r>
      <w:proofErr w:type="spellEnd"/>
      <w:r w:rsidR="0062591D">
        <w:t xml:space="preserve"> code in validation1.js so that </w:t>
      </w:r>
      <w:r w:rsidRPr="005F1E92">
        <w:t xml:space="preserve">when user clicks </w:t>
      </w:r>
      <w:r w:rsidRPr="0062591D">
        <w:rPr>
          <w:rStyle w:val="Strong"/>
        </w:rPr>
        <w:t>continue button</w:t>
      </w:r>
      <w:r w:rsidR="000F3F3B">
        <w:t xml:space="preserve"> it does the following:</w:t>
      </w:r>
    </w:p>
    <w:p w14:paraId="530F914A" w14:textId="6D4A397B" w:rsidR="00FE23C2" w:rsidRPr="000F3F3B" w:rsidRDefault="000F3F3B" w:rsidP="0062591D">
      <w:pPr>
        <w:pStyle w:val="ListParagraph"/>
        <w:numPr>
          <w:ilvl w:val="1"/>
          <w:numId w:val="30"/>
        </w:numPr>
        <w:rPr>
          <w:rFonts w:cs="Calibri"/>
        </w:rPr>
      </w:pPr>
      <w:r>
        <w:t xml:space="preserve">It validates the entries and </w:t>
      </w:r>
      <w:r w:rsidR="00EA7147" w:rsidRPr="005F1E92">
        <w:t>display</w:t>
      </w:r>
      <w:r>
        <w:t>s</w:t>
      </w:r>
      <w:r w:rsidR="00EA7147" w:rsidRPr="005F1E92">
        <w:t xml:space="preserve"> </w:t>
      </w:r>
      <w:r w:rsidR="00EA7147">
        <w:rPr>
          <w:rFonts w:cs="Calibri"/>
          <w:noProof/>
        </w:rPr>
        <w:drawing>
          <wp:inline distT="0" distB="0" distL="0" distR="0" wp14:anchorId="344FD9E6" wp14:editId="76670DBD">
            <wp:extent cx="294640" cy="294640"/>
            <wp:effectExtent l="0" t="0" r="0" b="0"/>
            <wp:docPr id="1073741833" name="officeArt object" descr="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 descr="k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 w:rsidRPr="005F1E92">
        <w:t xml:space="preserve">image </w:t>
      </w:r>
      <w:r>
        <w:t xml:space="preserve">(for each entry) </w:t>
      </w:r>
      <w:r w:rsidR="00EA7147" w:rsidRPr="005F1E92">
        <w:t xml:space="preserve">if the validation was successful, </w:t>
      </w:r>
      <w:r>
        <w:t>else</w:t>
      </w:r>
      <w:r w:rsidR="00EA7147" w:rsidRPr="005F1E92">
        <w:t xml:space="preserve"> </w:t>
      </w:r>
      <w:r>
        <w:t xml:space="preserve">it </w:t>
      </w:r>
      <w:r w:rsidR="00EA7147" w:rsidRPr="005F1E92">
        <w:t>display</w:t>
      </w:r>
      <w:r>
        <w:t>s</w:t>
      </w:r>
      <w:r w:rsidR="00EA7147" w:rsidRPr="005F1E92">
        <w:t xml:space="preserve"> </w:t>
      </w:r>
      <w:r w:rsidR="00EA7147">
        <w:rPr>
          <w:rFonts w:cs="Calibri"/>
          <w:noProof/>
        </w:rPr>
        <w:drawing>
          <wp:inline distT="0" distB="0" distL="0" distR="0" wp14:anchorId="6A870CE9" wp14:editId="5A072D38">
            <wp:extent cx="294640" cy="294640"/>
            <wp:effectExtent l="0" t="0" r="0" b="0"/>
            <wp:docPr id="1073741834" name="officeArt object" descr="con-02-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 descr="con-02-1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 w:rsidRPr="005F1E92">
        <w:t xml:space="preserve"> image. </w:t>
      </w:r>
      <w:r w:rsidR="00FB3C5B" w:rsidRPr="00717AE6">
        <w:rPr>
          <w:color w:val="FF6600"/>
        </w:rPr>
        <w:t xml:space="preserve">These images are </w:t>
      </w:r>
      <w:r w:rsidR="00875412">
        <w:rPr>
          <w:color w:val="FF6600"/>
        </w:rPr>
        <w:t>included in the lab's zip file as correct.png and wrong.png</w:t>
      </w:r>
      <w:r w:rsidR="000F5C59" w:rsidRPr="00717AE6">
        <w:rPr>
          <w:color w:val="FF6600"/>
        </w:rPr>
        <w:t>.</w:t>
      </w:r>
    </w:p>
    <w:p w14:paraId="12985503" w14:textId="77777777" w:rsidR="000F3F3B" w:rsidRPr="000F3F3B" w:rsidRDefault="000F3F3B" w:rsidP="000F3F3B">
      <w:pPr>
        <w:pStyle w:val="ListParagraph"/>
        <w:ind w:left="2160"/>
        <w:rPr>
          <w:rFonts w:cs="Calibri"/>
        </w:rPr>
      </w:pPr>
    </w:p>
    <w:p w14:paraId="23203ADC" w14:textId="77777777" w:rsidR="000F3F3B" w:rsidRPr="000F3F3B" w:rsidRDefault="000F3F3B" w:rsidP="000F3F3B">
      <w:pPr>
        <w:rPr>
          <w:rFonts w:cs="Calibri"/>
        </w:rPr>
      </w:pPr>
    </w:p>
    <w:p w14:paraId="623194A4" w14:textId="13FB38EE" w:rsidR="000F3F3B" w:rsidRPr="0062591D" w:rsidRDefault="000D0D38" w:rsidP="0062591D">
      <w:pPr>
        <w:pStyle w:val="ListParagraph"/>
        <w:numPr>
          <w:ilvl w:val="1"/>
          <w:numId w:val="30"/>
        </w:numPr>
        <w:rPr>
          <w:rFonts w:cs="Calibri"/>
        </w:rPr>
      </w:pPr>
      <w:r>
        <w:rPr>
          <w:rFonts w:cs="Calibri"/>
        </w:rPr>
        <w:t>Once the validation is successful, it</w:t>
      </w:r>
      <w:r w:rsidR="000F3F3B">
        <w:rPr>
          <w:rFonts w:cs="Calibri"/>
        </w:rPr>
        <w:t xml:space="preserve"> go</w:t>
      </w:r>
      <w:r>
        <w:rPr>
          <w:rFonts w:cs="Calibri"/>
        </w:rPr>
        <w:t>es</w:t>
      </w:r>
      <w:r w:rsidR="000F3F3B">
        <w:rPr>
          <w:rFonts w:cs="Calibri"/>
        </w:rPr>
        <w:t xml:space="preserve"> to the next page (i.e. validation2.html)</w:t>
      </w:r>
    </w:p>
    <w:p w14:paraId="17459CFA" w14:textId="357F219C" w:rsidR="00FE23C2" w:rsidRPr="005F1E92" w:rsidRDefault="00FE23C2" w:rsidP="000F3F3B">
      <w:pPr>
        <w:pStyle w:val="ListParagraph"/>
        <w:ind w:left="1440"/>
        <w:rPr>
          <w:rFonts w:eastAsia="Times New Roman" w:cs="Times New Roman"/>
        </w:rPr>
      </w:pPr>
    </w:p>
    <w:p w14:paraId="4D5523F2" w14:textId="77777777" w:rsidR="005F1E92" w:rsidRPr="005F1E92" w:rsidRDefault="005F1E92" w:rsidP="005F1E92">
      <w:pPr>
        <w:rPr>
          <w:rFonts w:eastAsia="Times New Roman" w:cs="Times New Roman"/>
        </w:rPr>
      </w:pPr>
    </w:p>
    <w:p w14:paraId="3841B630" w14:textId="2730603E" w:rsidR="00FE23C2" w:rsidRDefault="00F77FF5" w:rsidP="00640978">
      <w:pPr>
        <w:pStyle w:val="Heading2"/>
        <w:rPr>
          <w:rFonts w:cs="Calibri"/>
        </w:rPr>
      </w:pPr>
      <w:r>
        <w:t>Write another html file to enter Contact information Form</w:t>
      </w:r>
    </w:p>
    <w:p w14:paraId="4BF71831" w14:textId="77777777" w:rsidR="00FE23C2" w:rsidRPr="004F7B2D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 xml:space="preserve">Create two </w:t>
      </w:r>
      <w:proofErr w:type="gramStart"/>
      <w:r>
        <w:t xml:space="preserve">files  </w:t>
      </w:r>
      <w:r w:rsidRPr="00B0110C">
        <w:rPr>
          <w:rStyle w:val="Strong"/>
        </w:rPr>
        <w:t>validation2.html</w:t>
      </w:r>
      <w:proofErr w:type="gramEnd"/>
      <w:r>
        <w:t xml:space="preserve">  and</w:t>
      </w:r>
      <w:r>
        <w:rPr>
          <w:b/>
          <w:bCs/>
        </w:rPr>
        <w:t xml:space="preserve"> </w:t>
      </w:r>
      <w:r w:rsidRPr="00B0110C">
        <w:rPr>
          <w:rStyle w:val="Strong"/>
        </w:rPr>
        <w:t>validation2.js</w:t>
      </w:r>
    </w:p>
    <w:p w14:paraId="14EFDF0E" w14:textId="77777777" w:rsidR="004F7B2D" w:rsidRDefault="004F7B2D" w:rsidP="004F7B2D">
      <w:pPr>
        <w:pStyle w:val="ListParagraph"/>
        <w:tabs>
          <w:tab w:val="left" w:pos="720"/>
        </w:tabs>
        <w:suppressAutoHyphens/>
        <w:ind w:left="1440"/>
      </w:pPr>
    </w:p>
    <w:p w14:paraId="0A1F16C4" w14:textId="77777777" w:rsidR="00902B5F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 xml:space="preserve">Change the TITLE of the validation2.html page to "Contact information". </w:t>
      </w:r>
    </w:p>
    <w:p w14:paraId="06408637" w14:textId="77777777" w:rsidR="00902B5F" w:rsidRDefault="00902B5F" w:rsidP="00902B5F">
      <w:pPr>
        <w:tabs>
          <w:tab w:val="left" w:pos="720"/>
        </w:tabs>
        <w:suppressAutoHyphens/>
      </w:pPr>
    </w:p>
    <w:p w14:paraId="6167F7F3" w14:textId="65B906A3" w:rsidR="00FE23C2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>Create a HTML form in validation2.html with the following Fields and a submit button. Make it look reasonably good.</w:t>
      </w:r>
    </w:p>
    <w:tbl>
      <w:tblPr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3"/>
        <w:gridCol w:w="2499"/>
        <w:gridCol w:w="2264"/>
        <w:gridCol w:w="2264"/>
      </w:tblGrid>
      <w:tr w:rsidR="00FE23C2" w14:paraId="4FE79CF6" w14:textId="77777777" w:rsidTr="00766445">
        <w:trPr>
          <w:trHeight w:val="29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118C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Label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13C1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8C289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Validation rule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B911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Result</w:t>
            </w:r>
          </w:p>
        </w:tc>
      </w:tr>
      <w:tr w:rsidR="00FE23C2" w14:paraId="3D20C395" w14:textId="77777777" w:rsidTr="00766445">
        <w:trPr>
          <w:trHeight w:val="164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76C4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F82B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87F4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r w:rsidRPr="008D62D5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 xml:space="preserve">. Must be in the form </w:t>
            </w:r>
            <w:hyperlink r:id="rId11" w:history="1">
              <w:proofErr w:type="spellStart"/>
              <w:r>
                <w:rPr>
                  <w:rStyle w:val="Hyperlink1"/>
                </w:rPr>
                <w:t>xxx@xxx.xxx</w:t>
              </w:r>
              <w:proofErr w:type="spellEnd"/>
            </w:hyperlink>
          </w:p>
          <w:p w14:paraId="7A9E58B4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rStyle w:val="None"/>
                <w:sz w:val="20"/>
                <w:szCs w:val="20"/>
              </w:rPr>
              <w:t>x</w:t>
            </w:r>
            <w:proofErr w:type="gramEnd"/>
            <w:r>
              <w:rPr>
                <w:rStyle w:val="None"/>
                <w:sz w:val="20"/>
                <w:szCs w:val="20"/>
              </w:rPr>
              <w:t xml:space="preserve"> should be alphanumeric (e.g. no special symbols).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DF305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605EB0BB" wp14:editId="2BAEEBA6">
                  <wp:extent cx="294640" cy="294640"/>
                  <wp:effectExtent l="0" t="0" r="0" b="0"/>
                  <wp:docPr id="1073741835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7093007D" wp14:editId="5286BCA9">
                  <wp:extent cx="294640" cy="294640"/>
                  <wp:effectExtent l="0" t="0" r="0" b="0"/>
                  <wp:docPr id="1073741836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40A5DE53" w14:textId="77777777" w:rsidTr="00766445">
        <w:trPr>
          <w:trHeight w:val="144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C10E2" w14:textId="77777777" w:rsidR="00FE23C2" w:rsidRDefault="00EA7147">
            <w:pPr>
              <w:pStyle w:val="ListParagraph"/>
              <w:jc w:val="center"/>
            </w:pPr>
            <w:r>
              <w:rPr>
                <w:rStyle w:val="None"/>
                <w:sz w:val="20"/>
                <w:szCs w:val="20"/>
              </w:rPr>
              <w:t>Phone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7B34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rStyle w:val="None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35035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r>
              <w:rPr>
                <w:rStyle w:val="None"/>
                <w:sz w:val="20"/>
                <w:szCs w:val="20"/>
              </w:rPr>
              <w:t>Must be in the form</w:t>
            </w:r>
          </w:p>
          <w:p w14:paraId="5FC8E4AF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gramStart"/>
            <w:r>
              <w:rPr>
                <w:rStyle w:val="None"/>
                <w:sz w:val="20"/>
                <w:szCs w:val="20"/>
              </w:rPr>
              <w:t>xxx</w:t>
            </w:r>
            <w:proofErr w:type="gramEnd"/>
            <w:r>
              <w:rPr>
                <w:rStyle w:val="None"/>
                <w:sz w:val="20"/>
                <w:szCs w:val="20"/>
              </w:rPr>
              <w:t>-xxx-</w:t>
            </w:r>
            <w:proofErr w:type="spellStart"/>
            <w:r>
              <w:rPr>
                <w:rStyle w:val="None"/>
                <w:sz w:val="20"/>
                <w:szCs w:val="20"/>
              </w:rPr>
              <w:t>xxxx</w:t>
            </w:r>
            <w:proofErr w:type="spellEnd"/>
          </w:p>
          <w:p w14:paraId="38F9E8D6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gramStart"/>
            <w:r>
              <w:rPr>
                <w:rStyle w:val="None"/>
                <w:sz w:val="20"/>
                <w:szCs w:val="20"/>
              </w:rPr>
              <w:t>or</w:t>
            </w:r>
            <w:proofErr w:type="gramEnd"/>
          </w:p>
          <w:p w14:paraId="66663CB8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spellStart"/>
            <w:proofErr w:type="gramStart"/>
            <w:r>
              <w:rPr>
                <w:rStyle w:val="None"/>
                <w:sz w:val="20"/>
                <w:szCs w:val="20"/>
              </w:rPr>
              <w:t>xxxxxxxxxx</w:t>
            </w:r>
            <w:proofErr w:type="spellEnd"/>
            <w:proofErr w:type="gramEnd"/>
          </w:p>
          <w:p w14:paraId="7B345D05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rStyle w:val="None"/>
                <w:sz w:val="20"/>
                <w:szCs w:val="20"/>
              </w:rPr>
              <w:t>x</w:t>
            </w:r>
            <w:proofErr w:type="gramEnd"/>
            <w:r>
              <w:rPr>
                <w:rStyle w:val="None"/>
                <w:sz w:val="20"/>
                <w:szCs w:val="20"/>
              </w:rPr>
              <w:t xml:space="preserve"> should be numeric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8486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60085F9" wp14:editId="2D206E7C">
                  <wp:extent cx="294640" cy="294640"/>
                  <wp:effectExtent l="0" t="0" r="0" b="0"/>
                  <wp:docPr id="1073741837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503B5A65" wp14:editId="1007BC3F">
                  <wp:extent cx="294640" cy="294640"/>
                  <wp:effectExtent l="0" t="0" r="0" b="0"/>
                  <wp:docPr id="1073741838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6E4FB35F" w14:textId="77777777" w:rsidTr="00766445">
        <w:trPr>
          <w:trHeight w:val="5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EE13B" w14:textId="77777777" w:rsidR="00FE23C2" w:rsidRDefault="00EA7147">
            <w:pPr>
              <w:spacing w:after="200" w:line="360" w:lineRule="auto"/>
              <w:jc w:val="center"/>
            </w:pPr>
            <w:proofErr w:type="gramStart"/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address</w:t>
            </w:r>
            <w:proofErr w:type="gramEnd"/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36E6D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rStyle w:val="None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D7A2" w14:textId="4B473BF5" w:rsidR="00CD0F94" w:rsidRDefault="00B26390" w:rsidP="008C1C0A">
            <w:pPr>
              <w:pStyle w:val="ListParagraph"/>
              <w:jc w:val="center"/>
              <w:rPr>
                <w:sz w:val="20"/>
                <w:szCs w:val="20"/>
              </w:rPr>
            </w:pPr>
            <w:r w:rsidRPr="008D62D5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>.</w:t>
            </w:r>
            <w:r w:rsidR="008C1C0A">
              <w:rPr>
                <w:sz w:val="20"/>
                <w:szCs w:val="20"/>
              </w:rPr>
              <w:t xml:space="preserve"> Must have city, &amp;state. </w:t>
            </w:r>
          </w:p>
          <w:p w14:paraId="50D1B977" w14:textId="77777777" w:rsidR="00CD0F94" w:rsidRDefault="00CD0F94" w:rsidP="008C1C0A">
            <w:pPr>
              <w:pStyle w:val="ListParagraph"/>
              <w:jc w:val="center"/>
              <w:rPr>
                <w:sz w:val="20"/>
                <w:szCs w:val="20"/>
              </w:rPr>
            </w:pPr>
          </w:p>
          <w:p w14:paraId="695004D7" w14:textId="06D40B9C" w:rsidR="00FE23C2" w:rsidRDefault="008C1C0A" w:rsidP="001C1112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example</w:t>
            </w:r>
            <w:proofErr w:type="gramEnd"/>
            <w:r>
              <w:rPr>
                <w:sz w:val="20"/>
                <w:szCs w:val="20"/>
              </w:rPr>
              <w:t>: Ames, IA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A39E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3CD716A" wp14:editId="4B84AFA5">
                  <wp:extent cx="294640" cy="294640"/>
                  <wp:effectExtent l="0" t="0" r="0" b="0"/>
                  <wp:docPr id="1073741839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C53395D" wp14:editId="5FCC7841">
                  <wp:extent cx="294640" cy="294640"/>
                  <wp:effectExtent l="0" t="0" r="0" b="0"/>
                  <wp:docPr id="1073741840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B1EF3" w14:textId="77777777" w:rsidR="00766445" w:rsidRPr="008E0841" w:rsidRDefault="00766445" w:rsidP="00766445">
      <w:pPr>
        <w:rPr>
          <w:rStyle w:val="Strong"/>
        </w:rPr>
      </w:pPr>
      <w:r w:rsidRPr="008E0841">
        <w:rPr>
          <w:rStyle w:val="Strong"/>
        </w:rPr>
        <w:t xml:space="preserve">*Required </w:t>
      </w:r>
      <w:r>
        <w:rPr>
          <w:rStyle w:val="Strong"/>
        </w:rPr>
        <w:t xml:space="preserve">field </w:t>
      </w:r>
      <w:r w:rsidRPr="008E0841">
        <w:rPr>
          <w:rStyle w:val="Strong"/>
        </w:rPr>
        <w:t xml:space="preserve">= </w:t>
      </w:r>
      <w:proofErr w:type="gramStart"/>
      <w:r w:rsidRPr="008E0841">
        <w:rPr>
          <w:rStyle w:val="Strong"/>
        </w:rPr>
        <w:t>Cannot</w:t>
      </w:r>
      <w:proofErr w:type="gramEnd"/>
      <w:r w:rsidRPr="008E0841">
        <w:rPr>
          <w:rStyle w:val="Strong"/>
        </w:rPr>
        <w:t xml:space="preserve"> be Empty.</w:t>
      </w:r>
    </w:p>
    <w:p w14:paraId="6E8C5671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18DD19ED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753849B9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65D30F79" w14:textId="77777777" w:rsidR="002B0A6F" w:rsidRPr="00764565" w:rsidRDefault="002B0A6F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146C0D44" w14:textId="01168EB1" w:rsidR="00FE23C2" w:rsidRPr="00EE2219" w:rsidRDefault="00BF31FD" w:rsidP="00363D5F">
      <w:pPr>
        <w:pStyle w:val="ListParagraph"/>
        <w:numPr>
          <w:ilvl w:val="0"/>
          <w:numId w:val="33"/>
        </w:numPr>
        <w:rPr>
          <w:rStyle w:val="None"/>
          <w:rFonts w:eastAsia="Calibri" w:cs="Calibri"/>
          <w:color w:val="FF6600"/>
        </w:rPr>
      </w:pPr>
      <w:r>
        <w:rPr>
          <w:rStyle w:val="None"/>
          <w:rFonts w:ascii="Calibri" w:hAnsi="Calibri"/>
        </w:rPr>
        <w:t xml:space="preserve">See </w:t>
      </w:r>
      <w:hyperlink r:id="rId12" w:history="1">
        <w:r w:rsidRPr="00997798">
          <w:rPr>
            <w:rStyle w:val="Hyperlink"/>
            <w:rFonts w:ascii="Calibri" w:hAnsi="Calibri"/>
          </w:rPr>
          <w:t>http://www.w3schools.com/tags/att_input_pattern.asp</w:t>
        </w:r>
      </w:hyperlink>
      <w:r w:rsidR="00F94523">
        <w:rPr>
          <w:rStyle w:val="None"/>
          <w:rFonts w:ascii="Calibri" w:hAnsi="Calibri"/>
        </w:rPr>
        <w:t>.</w:t>
      </w:r>
      <w:r>
        <w:rPr>
          <w:rStyle w:val="None"/>
          <w:rFonts w:ascii="Calibri" w:hAnsi="Calibri"/>
        </w:rPr>
        <w:t xml:space="preserve">  </w:t>
      </w:r>
      <w:r w:rsidR="003B06AF">
        <w:rPr>
          <w:rStyle w:val="None"/>
          <w:rFonts w:ascii="Calibri" w:hAnsi="Calibri"/>
        </w:rPr>
        <w:t xml:space="preserve">Make sure to look at validation example in </w:t>
      </w:r>
      <w:proofErr w:type="spellStart"/>
      <w:r w:rsidR="003B06AF">
        <w:rPr>
          <w:rStyle w:val="None"/>
          <w:rFonts w:ascii="Calibri" w:hAnsi="Calibri"/>
        </w:rPr>
        <w:t>Example</w:t>
      </w:r>
      <w:r w:rsidR="001B387B">
        <w:rPr>
          <w:rStyle w:val="None"/>
          <w:rFonts w:ascii="Calibri" w:hAnsi="Calibri"/>
        </w:rPr>
        <w:t>sJS</w:t>
      </w:r>
      <w:proofErr w:type="spellEnd"/>
      <w:r w:rsidR="001B387B">
        <w:rPr>
          <w:rStyle w:val="None"/>
          <w:rFonts w:ascii="Calibri" w:hAnsi="Calibri"/>
        </w:rPr>
        <w:t xml:space="preserve"> folder. </w:t>
      </w:r>
      <w:r w:rsidR="00EA7147">
        <w:rPr>
          <w:rStyle w:val="None"/>
          <w:rFonts w:ascii="Calibri" w:hAnsi="Calibri"/>
        </w:rPr>
        <w:t xml:space="preserve">Write </w:t>
      </w:r>
      <w:proofErr w:type="spellStart"/>
      <w:r w:rsidR="00EA7147">
        <w:rPr>
          <w:rStyle w:val="None"/>
          <w:rFonts w:ascii="Calibri" w:hAnsi="Calibri"/>
        </w:rPr>
        <w:t>Javascript</w:t>
      </w:r>
      <w:proofErr w:type="spellEnd"/>
      <w:r w:rsidR="00EA7147">
        <w:rPr>
          <w:rStyle w:val="None"/>
          <w:rFonts w:ascii="Calibri" w:hAnsi="Calibri"/>
        </w:rPr>
        <w:t xml:space="preserve"> code in validation2.js to validate the above form when user clicks Submit button.  Your code should display </w:t>
      </w:r>
      <w:r w:rsidR="00EA7147">
        <w:rPr>
          <w:rStyle w:val="None"/>
          <w:rFonts w:eastAsia="Calibri" w:cs="Calibri"/>
          <w:noProof/>
        </w:rPr>
        <w:drawing>
          <wp:inline distT="0" distB="0" distL="0" distR="0" wp14:anchorId="422E3CCA" wp14:editId="02DEEFCC">
            <wp:extent cx="294640" cy="294640"/>
            <wp:effectExtent l="0" t="0" r="0" b="0"/>
            <wp:docPr id="1073741841" name="officeArt object" descr="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.png" descr="k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>
        <w:rPr>
          <w:rStyle w:val="None"/>
          <w:rFonts w:ascii="Calibri" w:hAnsi="Calibri"/>
        </w:rPr>
        <w:t xml:space="preserve">image if the validation was successful, or if there was an error, display </w:t>
      </w:r>
      <w:r w:rsidR="00EA7147">
        <w:rPr>
          <w:rStyle w:val="None"/>
          <w:rFonts w:eastAsia="Calibri" w:cs="Calibri"/>
          <w:noProof/>
        </w:rPr>
        <w:drawing>
          <wp:inline distT="0" distB="0" distL="0" distR="0" wp14:anchorId="3DA2137E" wp14:editId="0DD28CF7">
            <wp:extent cx="294640" cy="294640"/>
            <wp:effectExtent l="0" t="0" r="0" b="0"/>
            <wp:docPr id="1073741842" name="officeArt object" descr="con-02-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.png" descr="con-02-1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>
        <w:rPr>
          <w:rStyle w:val="None"/>
          <w:rFonts w:ascii="Calibri" w:hAnsi="Calibri"/>
        </w:rPr>
        <w:t xml:space="preserve"> image. </w:t>
      </w:r>
      <w:r w:rsidR="00EA7147" w:rsidRPr="00DA59CA">
        <w:rPr>
          <w:rStyle w:val="None"/>
          <w:rFonts w:ascii="Calibri" w:hAnsi="Calibri"/>
          <w:color w:val="FF6600"/>
        </w:rPr>
        <w:t>Remember to include validation</w:t>
      </w:r>
      <w:r w:rsidR="00F94523">
        <w:rPr>
          <w:rStyle w:val="None"/>
          <w:rFonts w:ascii="Calibri" w:hAnsi="Calibri"/>
          <w:color w:val="FF6600"/>
        </w:rPr>
        <w:t>2</w:t>
      </w:r>
      <w:r w:rsidR="00EA7147" w:rsidRPr="00DA59CA">
        <w:rPr>
          <w:rStyle w:val="None"/>
          <w:rFonts w:ascii="Calibri" w:hAnsi="Calibri"/>
          <w:color w:val="FF6600"/>
        </w:rPr>
        <w:t xml:space="preserve">.js in the head section of </w:t>
      </w:r>
      <w:proofErr w:type="gramStart"/>
      <w:r w:rsidR="00EA7147" w:rsidRPr="00DA59CA">
        <w:rPr>
          <w:rStyle w:val="None"/>
          <w:rFonts w:ascii="Calibri" w:hAnsi="Calibri"/>
          <w:color w:val="FF6600"/>
        </w:rPr>
        <w:t>validation</w:t>
      </w:r>
      <w:r w:rsidR="00F94523">
        <w:rPr>
          <w:rStyle w:val="None"/>
          <w:rFonts w:ascii="Calibri" w:hAnsi="Calibri"/>
          <w:color w:val="FF6600"/>
        </w:rPr>
        <w:t>2</w:t>
      </w:r>
      <w:r w:rsidR="00EA7147" w:rsidRPr="00DA59CA">
        <w:rPr>
          <w:rStyle w:val="None"/>
          <w:rFonts w:ascii="Calibri" w:hAnsi="Calibri"/>
          <w:color w:val="FF6600"/>
        </w:rPr>
        <w:t xml:space="preserve">.html </w:t>
      </w:r>
      <w:r w:rsidR="003B06AF">
        <w:rPr>
          <w:rStyle w:val="None"/>
          <w:rFonts w:ascii="Calibri" w:hAnsi="Calibri"/>
          <w:color w:val="FF6600"/>
        </w:rPr>
        <w:t>.</w:t>
      </w:r>
      <w:proofErr w:type="gramEnd"/>
    </w:p>
    <w:p w14:paraId="5A72DEA6" w14:textId="77777777" w:rsidR="00EE2219" w:rsidRPr="00DA59CA" w:rsidRDefault="00EE2219" w:rsidP="00EE2219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1045ADF7" w14:textId="0AE12D22" w:rsidR="00FE23C2" w:rsidRPr="008D4656" w:rsidRDefault="00DA59CA" w:rsidP="00363D5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When</w:t>
      </w:r>
      <w:r w:rsidR="00EA7147">
        <w:rPr>
          <w:rFonts w:ascii="Times New Roman" w:hAnsi="Times New Roman"/>
        </w:rPr>
        <w:t xml:space="preserve"> user click</w:t>
      </w:r>
      <w:r>
        <w:rPr>
          <w:rFonts w:ascii="Times New Roman" w:hAnsi="Times New Roman"/>
        </w:rPr>
        <w:t>s</w:t>
      </w:r>
      <w:r w:rsidR="00EA7147">
        <w:rPr>
          <w:rFonts w:ascii="Times New Roman" w:hAnsi="Times New Roman"/>
        </w:rPr>
        <w:t xml:space="preserve"> on submit:</w:t>
      </w:r>
    </w:p>
    <w:p w14:paraId="08E053CA" w14:textId="3B32E784" w:rsidR="00851485" w:rsidRPr="00851485" w:rsidRDefault="008D4656" w:rsidP="00034131">
      <w:pPr>
        <w:pStyle w:val="ListParagraph"/>
        <w:numPr>
          <w:ilvl w:val="0"/>
          <w:numId w:val="36"/>
        </w:numPr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all field are valid</w:t>
      </w:r>
      <w:r w:rsidR="00EA7147" w:rsidRPr="008D4656">
        <w:rPr>
          <w:rFonts w:ascii="Times New Roman" w:hAnsi="Times New Roman"/>
        </w:rPr>
        <w:t xml:space="preserve">, use HTML </w:t>
      </w:r>
      <w:r w:rsidR="003856FF">
        <w:rPr>
          <w:rFonts w:ascii="Times New Roman" w:hAnsi="Times New Roman"/>
        </w:rPr>
        <w:t xml:space="preserve">local storage </w:t>
      </w:r>
      <w:r w:rsidR="003856FF" w:rsidRPr="003856FF">
        <w:rPr>
          <w:rStyle w:val="None"/>
          <w:rFonts w:ascii="Times New Roman" w:hAnsi="Times New Roman"/>
          <w:color w:val="0000FF"/>
          <w:u w:val="single"/>
        </w:rPr>
        <w:t>http://www.w3schools.com/html/html5_webstorage.asp</w:t>
      </w:r>
      <w:r w:rsidR="003856FF" w:rsidRPr="003856FF">
        <w:rPr>
          <w:rStyle w:val="None"/>
          <w:rFonts w:ascii="Times New Roman" w:hAnsi="Times New Roman"/>
        </w:rPr>
        <w:t xml:space="preserve"> </w:t>
      </w:r>
      <w:r w:rsidR="003856FF">
        <w:rPr>
          <w:rStyle w:val="None"/>
          <w:rFonts w:ascii="Times New Roman" w:hAnsi="Times New Roman"/>
        </w:rPr>
        <w:t xml:space="preserve"> </w:t>
      </w:r>
      <w:r w:rsidR="00FB05AA" w:rsidRPr="00F13895">
        <w:rPr>
          <w:rFonts w:ascii="Times New Roman" w:hAnsi="Times New Roman" w:cs="Times New Roman"/>
        </w:rPr>
        <w:t>(click on link to find out more)</w:t>
      </w:r>
      <w:r w:rsidR="00FB05AA">
        <w:t xml:space="preserve"> </w:t>
      </w:r>
      <w:r w:rsidR="00EA7147" w:rsidRPr="008D4656">
        <w:rPr>
          <w:rStyle w:val="None"/>
          <w:rFonts w:ascii="Times New Roman" w:hAnsi="Times New Roman"/>
        </w:rPr>
        <w:t xml:space="preserve">to </w:t>
      </w:r>
      <w:r w:rsidR="006F5B5C">
        <w:rPr>
          <w:rStyle w:val="None"/>
          <w:rFonts w:ascii="Times New Roman" w:hAnsi="Times New Roman"/>
        </w:rPr>
        <w:t xml:space="preserve">store the </w:t>
      </w:r>
      <w:r w:rsidR="00537B52">
        <w:rPr>
          <w:rStyle w:val="None"/>
          <w:rFonts w:ascii="Times New Roman" w:hAnsi="Times New Roman"/>
        </w:rPr>
        <w:t>address only</w:t>
      </w:r>
      <w:r w:rsidR="006F5B5C">
        <w:rPr>
          <w:rStyle w:val="None"/>
          <w:rFonts w:ascii="Times New Roman" w:hAnsi="Times New Roman"/>
        </w:rPr>
        <w:t>.</w:t>
      </w:r>
      <w:r w:rsidR="00EA7147" w:rsidRPr="008D4656">
        <w:rPr>
          <w:rStyle w:val="None"/>
          <w:rFonts w:ascii="Times New Roman" w:hAnsi="Times New Roman"/>
        </w:rPr>
        <w:t xml:space="preserve"> </w:t>
      </w:r>
      <w:r w:rsidR="006F5B5C">
        <w:rPr>
          <w:rStyle w:val="None"/>
          <w:rFonts w:ascii="Times New Roman" w:hAnsi="Times New Roman"/>
        </w:rPr>
        <w:t>Make</w:t>
      </w:r>
      <w:r w:rsidR="00EA7147" w:rsidRPr="008D4656">
        <w:rPr>
          <w:rStyle w:val="None"/>
          <w:rFonts w:ascii="Times New Roman" w:hAnsi="Times New Roman"/>
        </w:rPr>
        <w:t xml:space="preserve"> sure </w:t>
      </w:r>
      <w:r w:rsidR="006460A6">
        <w:rPr>
          <w:rStyle w:val="None"/>
          <w:rFonts w:ascii="Times New Roman" w:hAnsi="Times New Roman"/>
        </w:rPr>
        <w:t>to use text/string arguments when using</w:t>
      </w:r>
      <w:r w:rsidR="00EA7147" w:rsidRPr="008D4656">
        <w:rPr>
          <w:rStyle w:val="None"/>
          <w:rFonts w:ascii="Times New Roman" w:hAnsi="Times New Roman"/>
        </w:rPr>
        <w:t xml:space="preserve"> </w:t>
      </w:r>
      <w:proofErr w:type="spellStart"/>
      <w:r w:rsidR="00EA7147" w:rsidRPr="008D4656">
        <w:rPr>
          <w:rStyle w:val="None"/>
          <w:rFonts w:ascii="Times New Roman" w:hAnsi="Times New Roman"/>
        </w:rPr>
        <w:t>localStorag</w:t>
      </w:r>
      <w:r w:rsidR="006460A6">
        <w:rPr>
          <w:rStyle w:val="None"/>
          <w:rFonts w:ascii="Times New Roman" w:hAnsi="Times New Roman"/>
        </w:rPr>
        <w:t>e.setItem</w:t>
      </w:r>
      <w:proofErr w:type="spellEnd"/>
      <w:r w:rsidR="006460A6">
        <w:rPr>
          <w:rStyle w:val="None"/>
          <w:rFonts w:ascii="Times New Roman" w:hAnsi="Times New Roman"/>
        </w:rPr>
        <w:t>.</w:t>
      </w:r>
    </w:p>
    <w:p w14:paraId="39A06DF9" w14:textId="5AA7C039" w:rsidR="00BE3923" w:rsidRPr="0072429B" w:rsidRDefault="00BE3923" w:rsidP="00034131">
      <w:pPr>
        <w:pStyle w:val="ListParagraph"/>
        <w:numPr>
          <w:ilvl w:val="0"/>
          <w:numId w:val="36"/>
        </w:numPr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Style w:val="None"/>
          <w:rFonts w:ascii="Times New Roman" w:hAnsi="Times New Roman"/>
        </w:rPr>
        <w:t>go</w:t>
      </w:r>
      <w:proofErr w:type="gramEnd"/>
      <w:r>
        <w:rPr>
          <w:rStyle w:val="None"/>
          <w:rFonts w:ascii="Times New Roman" w:hAnsi="Times New Roman"/>
        </w:rPr>
        <w:t xml:space="preserve"> to a new page.</w:t>
      </w:r>
    </w:p>
    <w:p w14:paraId="6F5EDB33" w14:textId="77777777" w:rsidR="0072429B" w:rsidRPr="00851485" w:rsidRDefault="0072429B" w:rsidP="0072429B">
      <w:pPr>
        <w:pStyle w:val="ListParagraph"/>
        <w:ind w:left="2160"/>
        <w:rPr>
          <w:rStyle w:val="None"/>
          <w:rFonts w:ascii="Times New Roman" w:eastAsia="Times New Roman" w:hAnsi="Times New Roman" w:cs="Times New Roman"/>
        </w:rPr>
      </w:pPr>
    </w:p>
    <w:p w14:paraId="600B0038" w14:textId="14F5E442" w:rsidR="004045CE" w:rsidRPr="004045CE" w:rsidRDefault="00EA7147" w:rsidP="00363D5F">
      <w:pPr>
        <w:pStyle w:val="ListParagraph"/>
        <w:numPr>
          <w:ilvl w:val="0"/>
          <w:numId w:val="33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On the </w:t>
      </w:r>
      <w:r w:rsidR="00DF190D">
        <w:rPr>
          <w:rStyle w:val="None"/>
          <w:rFonts w:ascii="Times New Roman" w:hAnsi="Times New Roman"/>
        </w:rPr>
        <w:t>new page,</w:t>
      </w:r>
      <w:r>
        <w:rPr>
          <w:rStyle w:val="None"/>
          <w:rFonts w:ascii="Times New Roman" w:hAnsi="Times New Roman"/>
        </w:rPr>
        <w:t xml:space="preserve"> retrieve local storage to show it on </w:t>
      </w:r>
      <w:proofErr w:type="spellStart"/>
      <w:r>
        <w:rPr>
          <w:rStyle w:val="None"/>
          <w:rFonts w:ascii="Times New Roman" w:hAnsi="Times New Roman"/>
        </w:rPr>
        <w:t>google</w:t>
      </w:r>
      <w:proofErr w:type="spellEnd"/>
      <w:r>
        <w:rPr>
          <w:rStyle w:val="None"/>
          <w:rFonts w:ascii="Times New Roman" w:hAnsi="Times New Roman"/>
        </w:rPr>
        <w:t xml:space="preserve"> </w:t>
      </w:r>
      <w:r w:rsidR="001B387B">
        <w:rPr>
          <w:rStyle w:val="None"/>
          <w:rFonts w:ascii="Times New Roman" w:hAnsi="Times New Roman"/>
        </w:rPr>
        <w:t xml:space="preserve">charts by using </w:t>
      </w:r>
      <w:proofErr w:type="spellStart"/>
      <w:r w:rsidR="001B387B">
        <w:rPr>
          <w:rStyle w:val="None"/>
          <w:rFonts w:ascii="Times New Roman" w:hAnsi="Times New Roman"/>
        </w:rPr>
        <w:t>geomap</w:t>
      </w:r>
      <w:proofErr w:type="spellEnd"/>
      <w:r w:rsidR="001B387B">
        <w:rPr>
          <w:rStyle w:val="None"/>
          <w:rFonts w:ascii="Times New Roman" w:hAnsi="Times New Roman"/>
        </w:rPr>
        <w:t xml:space="preserve"> package</w:t>
      </w:r>
      <w:r>
        <w:rPr>
          <w:rStyle w:val="None"/>
          <w:rFonts w:ascii="Times New Roman" w:hAnsi="Times New Roman"/>
        </w:rPr>
        <w:t xml:space="preserve">. </w:t>
      </w:r>
      <w:r w:rsidR="001C1112">
        <w:rPr>
          <w:rStyle w:val="None"/>
          <w:rFonts w:ascii="Times New Roman" w:hAnsi="Times New Roman"/>
        </w:rPr>
        <w:t>The following link</w:t>
      </w:r>
      <w:r w:rsidR="000636FB">
        <w:rPr>
          <w:rStyle w:val="None"/>
          <w:rFonts w:ascii="Times New Roman" w:hAnsi="Times New Roman"/>
        </w:rPr>
        <w:t xml:space="preserve"> </w:t>
      </w:r>
      <w:r w:rsidR="004045CE" w:rsidRPr="004045CE">
        <w:rPr>
          <w:rStyle w:val="None"/>
          <w:rFonts w:ascii="Times New Roman" w:hAnsi="Times New Roman"/>
          <w:color w:val="0000FF"/>
          <w:u w:val="single"/>
        </w:rPr>
        <w:t>https://developers.google.com/chart/interactive/docs/gallery/geomap</w:t>
      </w:r>
      <w:proofErr w:type="gramStart"/>
      <w:r w:rsidR="004045CE" w:rsidRPr="004045CE">
        <w:rPr>
          <w:rStyle w:val="None"/>
          <w:rFonts w:ascii="Times New Roman" w:hAnsi="Times New Roman"/>
          <w:color w:val="0000FF"/>
          <w:u w:val="single"/>
        </w:rPr>
        <w:t>?csw</w:t>
      </w:r>
      <w:proofErr w:type="gramEnd"/>
      <w:r w:rsidR="004045CE" w:rsidRPr="004045CE">
        <w:rPr>
          <w:rStyle w:val="None"/>
          <w:rFonts w:ascii="Times New Roman" w:hAnsi="Times New Roman"/>
          <w:color w:val="0000FF"/>
          <w:u w:val="single"/>
        </w:rPr>
        <w:t>=1</w:t>
      </w:r>
      <w:r w:rsidR="004045CE" w:rsidRPr="004045CE">
        <w:rPr>
          <w:rStyle w:val="None"/>
          <w:rFonts w:ascii="Times New Roman" w:hAnsi="Times New Roman"/>
        </w:rPr>
        <w:t xml:space="preserve"> </w:t>
      </w:r>
    </w:p>
    <w:p w14:paraId="22056AEC" w14:textId="4146B706" w:rsidR="00FE23C2" w:rsidRPr="00A93A0B" w:rsidRDefault="00F13895" w:rsidP="004045CE">
      <w:pPr>
        <w:pStyle w:val="ListParagraph"/>
        <w:ind w:left="1440"/>
        <w:rPr>
          <w:rStyle w:val="None"/>
          <w:rFonts w:ascii="Times New Roman" w:eastAsia="Times New Roman" w:hAnsi="Times New Roman" w:cs="Times New Roman"/>
        </w:rPr>
      </w:pPr>
      <w:r w:rsidRPr="00F13895">
        <w:rPr>
          <w:rFonts w:ascii="Times New Roman" w:hAnsi="Times New Roman" w:cs="Times New Roman"/>
        </w:rPr>
        <w:t>(</w:t>
      </w:r>
      <w:proofErr w:type="gramStart"/>
      <w:r w:rsidRPr="00F13895">
        <w:rPr>
          <w:rFonts w:ascii="Times New Roman" w:hAnsi="Times New Roman" w:cs="Times New Roman"/>
        </w:rPr>
        <w:t>click</w:t>
      </w:r>
      <w:proofErr w:type="gramEnd"/>
      <w:r w:rsidRPr="00F13895">
        <w:rPr>
          <w:rFonts w:ascii="Times New Roman" w:hAnsi="Times New Roman" w:cs="Times New Roman"/>
        </w:rPr>
        <w:t xml:space="preserve"> on link to find out more)</w:t>
      </w:r>
      <w:r w:rsidR="000636FB">
        <w:rPr>
          <w:rStyle w:val="None"/>
          <w:rFonts w:ascii="Times New Roman" w:hAnsi="Times New Roman"/>
        </w:rPr>
        <w:t xml:space="preserve"> </w:t>
      </w:r>
      <w:r w:rsidR="001C1112">
        <w:rPr>
          <w:rStyle w:val="None"/>
          <w:rFonts w:ascii="Times New Roman" w:hAnsi="Times New Roman"/>
        </w:rPr>
        <w:t>has information on how to use Google map API to display a</w:t>
      </w:r>
      <w:r w:rsidR="000636FB">
        <w:rPr>
          <w:rStyle w:val="None"/>
          <w:rFonts w:ascii="Times New Roman" w:hAnsi="Times New Roman"/>
        </w:rPr>
        <w:t xml:space="preserve"> map with a location indicated by a circular marker.</w:t>
      </w:r>
      <w:r w:rsidR="001C1112">
        <w:rPr>
          <w:rStyle w:val="None"/>
          <w:rFonts w:ascii="Times New Roman" w:hAnsi="Times New Roman"/>
        </w:rPr>
        <w:t xml:space="preserve"> </w:t>
      </w:r>
      <w:r w:rsidR="004045CE">
        <w:rPr>
          <w:rStyle w:val="None"/>
          <w:rFonts w:ascii="Times New Roman" w:hAnsi="Times New Roman"/>
        </w:rPr>
        <w:t xml:space="preserve">Go to markers section on the page. It has complete html + </w:t>
      </w:r>
      <w:proofErr w:type="spellStart"/>
      <w:r w:rsidR="004045CE">
        <w:rPr>
          <w:rStyle w:val="None"/>
          <w:rFonts w:ascii="Times New Roman" w:hAnsi="Times New Roman"/>
        </w:rPr>
        <w:t>js</w:t>
      </w:r>
      <w:proofErr w:type="spellEnd"/>
      <w:r w:rsidR="004045CE">
        <w:rPr>
          <w:rStyle w:val="None"/>
          <w:rFonts w:ascii="Times New Roman" w:hAnsi="Times New Roman"/>
        </w:rPr>
        <w:t xml:space="preserve"> code to use the </w:t>
      </w:r>
      <w:proofErr w:type="spellStart"/>
      <w:r w:rsidR="004045CE">
        <w:rPr>
          <w:rStyle w:val="None"/>
          <w:rFonts w:ascii="Times New Roman" w:hAnsi="Times New Roman"/>
        </w:rPr>
        <w:t>google</w:t>
      </w:r>
      <w:proofErr w:type="spellEnd"/>
      <w:r w:rsidR="004045CE">
        <w:rPr>
          <w:rStyle w:val="None"/>
          <w:rFonts w:ascii="Times New Roman" w:hAnsi="Times New Roman"/>
        </w:rPr>
        <w:t xml:space="preserve"> API.</w:t>
      </w:r>
    </w:p>
    <w:p w14:paraId="7E05154C" w14:textId="77777777" w:rsidR="00A93A0B" w:rsidRPr="00640978" w:rsidRDefault="00A93A0B" w:rsidP="00A93A0B">
      <w:pPr>
        <w:pStyle w:val="ListParagraph"/>
        <w:ind w:left="1440"/>
        <w:rPr>
          <w:rStyle w:val="None"/>
          <w:rFonts w:ascii="Times New Roman" w:eastAsia="Times New Roman" w:hAnsi="Times New Roman" w:cs="Times New Roman"/>
        </w:rPr>
      </w:pPr>
    </w:p>
    <w:p w14:paraId="6A3BA0B8" w14:textId="77777777" w:rsidR="00640978" w:rsidRDefault="00640978" w:rsidP="00E631AF">
      <w:pPr>
        <w:pStyle w:val="ListParagraph"/>
        <w:ind w:left="189"/>
        <w:rPr>
          <w:rStyle w:val="None"/>
          <w:rFonts w:ascii="Times New Roman" w:eastAsia="Times New Roman" w:hAnsi="Times New Roman" w:cs="Times New Roman"/>
        </w:rPr>
      </w:pPr>
    </w:p>
    <w:p w14:paraId="44E395E8" w14:textId="77777777" w:rsidR="00FE23C2" w:rsidRDefault="00EA7147" w:rsidP="00640978">
      <w:pPr>
        <w:pStyle w:val="Heading1"/>
      </w:pPr>
      <w:r>
        <w:t>Event Handling</w:t>
      </w:r>
    </w:p>
    <w:p w14:paraId="69FACBA2" w14:textId="77777777" w:rsidR="00FE23C2" w:rsidRDefault="00EA7147">
      <w:pPr>
        <w:pStyle w:val="Body"/>
      </w:pPr>
      <w:r>
        <w:t xml:space="preserve">Write a </w:t>
      </w:r>
      <w:proofErr w:type="spellStart"/>
      <w:r>
        <w:t>Javascript</w:t>
      </w:r>
      <w:proofErr w:type="spellEnd"/>
      <w:r>
        <w:t xml:space="preserve"> and HTML code to implement the functionality shown in </w:t>
      </w:r>
      <w:r w:rsidRPr="00A76440">
        <w:rPr>
          <w:rStyle w:val="Strong"/>
        </w:rPr>
        <w:t>'Problem2Output.mp4'</w:t>
      </w:r>
      <w:r>
        <w:t xml:space="preserve"> included in the .zip file.</w:t>
      </w:r>
    </w:p>
    <w:p w14:paraId="55F25C11" w14:textId="4F67D0DD" w:rsidR="00BE3E06" w:rsidRDefault="0019739E" w:rsidP="00BE3E06">
      <w:pPr>
        <w:pStyle w:val="Body"/>
      </w:pPr>
      <w:r>
        <w:t>Note:</w:t>
      </w:r>
    </w:p>
    <w:p w14:paraId="4DC2CE6B" w14:textId="20FE4AA2" w:rsidR="00BE3E06" w:rsidRDefault="00BE3E06" w:rsidP="00BE3E06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The line </w:t>
      </w:r>
      <w:r w:rsidR="0019739E">
        <w:t xml:space="preserve">you create </w:t>
      </w:r>
      <w:r>
        <w:t xml:space="preserve">can go </w:t>
      </w:r>
      <w:r w:rsidR="0019739E">
        <w:t>over</w:t>
      </w:r>
      <w:r>
        <w:t xml:space="preserve"> </w:t>
      </w:r>
      <w:r w:rsidR="0019739E">
        <w:t>any</w:t>
      </w:r>
      <w:r>
        <w:t xml:space="preserve"> previous path</w:t>
      </w:r>
      <w:r w:rsidR="0019739E">
        <w:t>s</w:t>
      </w:r>
      <w:r>
        <w:t>.</w:t>
      </w:r>
    </w:p>
    <w:p w14:paraId="4575BB55" w14:textId="6831D21F" w:rsidR="00BE3E06" w:rsidRDefault="00BE3E06" w:rsidP="00BE3E06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The line should stop if it </w:t>
      </w:r>
      <w:r w:rsidR="0019739E">
        <w:t>touches</w:t>
      </w:r>
      <w:r>
        <w:t xml:space="preserve"> any boundary</w:t>
      </w:r>
    </w:p>
    <w:p w14:paraId="50A08B43" w14:textId="5681E697" w:rsidR="00BE3E06" w:rsidRDefault="00BE3E06" w:rsidP="00BE3E06">
      <w:pPr>
        <w:pStyle w:val="ListParagraph"/>
      </w:pPr>
      <w:r>
        <w:rPr>
          <w:rStyle w:val="None"/>
          <w:b/>
          <w:bCs/>
        </w:rPr>
        <w:t>Hint</w:t>
      </w:r>
      <w:r w:rsidR="0019739E">
        <w:rPr>
          <w:rStyle w:val="None"/>
          <w:b/>
          <w:bCs/>
        </w:rPr>
        <w:t>s</w:t>
      </w:r>
      <w:r>
        <w:t xml:space="preserve">: </w:t>
      </w:r>
    </w:p>
    <w:p w14:paraId="3A0B6BF2" w14:textId="4A6D704B" w:rsidR="00BE3E06" w:rsidRDefault="00EA2091" w:rsidP="00BE3E06">
      <w:pPr>
        <w:pStyle w:val="ListParagraph"/>
        <w:numPr>
          <w:ilvl w:val="0"/>
          <w:numId w:val="38"/>
        </w:numPr>
        <w:spacing w:after="200" w:line="276" w:lineRule="auto"/>
      </w:pPr>
      <w:r>
        <w:t>Use</w:t>
      </w:r>
      <w:r w:rsidR="00BE3E06">
        <w:t xml:space="preserve"> HTML5 Canvas (see </w:t>
      </w:r>
      <w:r w:rsidR="00BE3E06" w:rsidRPr="003A656E">
        <w:t>http://www.w3schools.com/graphics/canvas_intro.asp</w:t>
      </w:r>
      <w:r w:rsidR="00BE3E06">
        <w:t>)</w:t>
      </w:r>
    </w:p>
    <w:p w14:paraId="6338FE40" w14:textId="28C60EE9" w:rsidR="00BE3E06" w:rsidRDefault="00BE3E06" w:rsidP="00BE3E06">
      <w:pPr>
        <w:pStyle w:val="ListParagraph"/>
        <w:numPr>
          <w:ilvl w:val="0"/>
          <w:numId w:val="38"/>
        </w:numPr>
        <w:spacing w:after="200" w:line="276" w:lineRule="auto"/>
      </w:pPr>
      <w:r w:rsidRPr="00823A71">
        <w:rPr>
          <w:highlight w:val="yellow"/>
        </w:rPr>
        <w:t>Make sure to use a timer</w:t>
      </w:r>
      <w:r w:rsidRPr="00ED74DA">
        <w:t xml:space="preserve"> </w:t>
      </w:r>
      <w:r w:rsidR="00676842">
        <w:t xml:space="preserve">(see example below) </w:t>
      </w:r>
      <w:r w:rsidRPr="00ED74DA">
        <w:t>to update the canvas</w:t>
      </w:r>
      <w:r w:rsidR="006A5CB0">
        <w:t xml:space="preserve"> (so that the snake keeps moving)</w:t>
      </w:r>
      <w:r w:rsidRPr="00ED74DA">
        <w:t>.</w:t>
      </w:r>
      <w:r>
        <w:t xml:space="preserve"> Timer has two main functionality that can be used in the project</w:t>
      </w:r>
    </w:p>
    <w:p w14:paraId="1C7EC733" w14:textId="396D888C" w:rsidR="00BE3E06" w:rsidRDefault="0019739E" w:rsidP="00BE3E06">
      <w:pPr>
        <w:pStyle w:val="ListParagraph"/>
        <w:numPr>
          <w:ilvl w:val="1"/>
          <w:numId w:val="38"/>
        </w:numPr>
        <w:spacing w:after="200" w:line="276" w:lineRule="auto"/>
      </w:pPr>
      <w:r w:rsidRPr="0019739E">
        <w:rPr>
          <w:color w:val="0000FF"/>
        </w:rPr>
        <w:t xml:space="preserve">The </w:t>
      </w:r>
      <w:proofErr w:type="spellStart"/>
      <w:proofErr w:type="gramStart"/>
      <w:r w:rsidRPr="0019739E">
        <w:rPr>
          <w:color w:val="0000FF"/>
        </w:rPr>
        <w:t>setInterval</w:t>
      </w:r>
      <w:proofErr w:type="spellEnd"/>
      <w:r w:rsidRPr="0019739E">
        <w:rPr>
          <w:color w:val="0000FF"/>
        </w:rPr>
        <w:t>(</w:t>
      </w:r>
      <w:proofErr w:type="gramEnd"/>
      <w:r w:rsidRPr="0019739E">
        <w:rPr>
          <w:color w:val="0000FF"/>
        </w:rPr>
        <w:t>function</w:t>
      </w:r>
      <w:r w:rsidR="00BE3E06" w:rsidRPr="0019739E">
        <w:rPr>
          <w:color w:val="0000FF"/>
        </w:rPr>
        <w:t xml:space="preserve">, delay) </w:t>
      </w:r>
      <w:r w:rsidR="00BE3E06" w:rsidRPr="00ED74DA">
        <w:t>schedules the "code" after every "delay" microseconds.</w:t>
      </w:r>
    </w:p>
    <w:p w14:paraId="46ACC339" w14:textId="77777777" w:rsidR="00BE3E06" w:rsidRDefault="00BE3E06" w:rsidP="00BE3E06">
      <w:pPr>
        <w:pStyle w:val="ListParagraph"/>
        <w:numPr>
          <w:ilvl w:val="1"/>
          <w:numId w:val="38"/>
        </w:numPr>
        <w:spacing w:after="200" w:line="276" w:lineRule="auto"/>
      </w:pPr>
      <w:r>
        <w:t xml:space="preserve">The </w:t>
      </w:r>
      <w:proofErr w:type="spellStart"/>
      <w:r w:rsidRPr="0019739E">
        <w:rPr>
          <w:color w:val="0000FF"/>
        </w:rPr>
        <w:t>clearInterval</w:t>
      </w:r>
      <w:proofErr w:type="spellEnd"/>
      <w:r w:rsidRPr="00ED74DA">
        <w:t xml:space="preserve"> removes the timer</w:t>
      </w:r>
    </w:p>
    <w:p w14:paraId="09EB73CC" w14:textId="77777777" w:rsidR="00676842" w:rsidRDefault="00676842" w:rsidP="00676842">
      <w:pPr>
        <w:pStyle w:val="ListParagraph"/>
        <w:spacing w:after="200" w:line="276" w:lineRule="auto"/>
        <w:ind w:left="1440"/>
      </w:pPr>
    </w:p>
    <w:p w14:paraId="6CCA376C" w14:textId="77777777" w:rsidR="00BE3E06" w:rsidRDefault="00BE3E06" w:rsidP="00BE3E06">
      <w:pPr>
        <w:pStyle w:val="ListParagraph"/>
      </w:pPr>
      <w:r w:rsidRPr="0019739E">
        <w:rPr>
          <w:highlight w:val="yellow"/>
        </w:rPr>
        <w:lastRenderedPageBreak/>
        <w:t>The following example will give you an alert every second until you press stop.</w:t>
      </w:r>
    </w:p>
    <w:p w14:paraId="24BD22A5" w14:textId="77777777" w:rsidR="00BE3E06" w:rsidRDefault="00BE3E06" w:rsidP="00BE3E06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6E6E9E3" wp14:editId="63A76A0D">
            <wp:extent cx="5943600" cy="2936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tif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013B81" w14:textId="77777777" w:rsidR="00F66AD1" w:rsidRDefault="00F66AD1">
      <w:pPr>
        <w:pStyle w:val="ListParagraph"/>
      </w:pPr>
    </w:p>
    <w:p w14:paraId="7754710B" w14:textId="77777777" w:rsidR="00F66AD1" w:rsidRDefault="00F66AD1">
      <w:pPr>
        <w:pStyle w:val="ListParagraph"/>
      </w:pPr>
    </w:p>
    <w:p w14:paraId="4DDE92F4" w14:textId="77777777" w:rsidR="00FE23C2" w:rsidRDefault="00EA7147" w:rsidP="00F66AD1">
      <w:pPr>
        <w:pStyle w:val="Heading1"/>
      </w:pPr>
      <w:r>
        <w:t>Submission:</w:t>
      </w:r>
    </w:p>
    <w:p w14:paraId="6EB88111" w14:textId="406949A6" w:rsidR="00FE23C2" w:rsidRDefault="00EA7147">
      <w:pPr>
        <w:pStyle w:val="Body"/>
      </w:pPr>
      <w:r>
        <w:t xml:space="preserve">Make sure your solutions work on Chrome (which is what TAs will use to grade the assignment). Zip your html, 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files</w:t>
      </w:r>
      <w:r w:rsidR="00482F7E">
        <w:rPr>
          <w:lang w:val="nl-NL"/>
        </w:rPr>
        <w:t>,</w:t>
      </w:r>
      <w:r>
        <w:t xml:space="preserve"> and participation file</w:t>
      </w:r>
      <w:r w:rsidR="00482F7E">
        <w:t xml:space="preserve"> (i.e. who worked on which part</w:t>
      </w:r>
      <w:r w:rsidR="007556B0">
        <w:t xml:space="preserve"> or if you worked together</w:t>
      </w:r>
      <w:r w:rsidR="00482F7E">
        <w:t>)</w:t>
      </w:r>
      <w:r>
        <w:t>. Then, submit</w:t>
      </w:r>
      <w:r w:rsidR="007D6E8F">
        <w:t xml:space="preserve"> this</w:t>
      </w:r>
      <w:r>
        <w:t xml:space="preserve"> zip file on black board. Remember there is only one submission per group. Make sure to include all the files that are needed in order to run your program. </w:t>
      </w:r>
    </w:p>
    <w:p w14:paraId="373C4EA1" w14:textId="7A4BAA48" w:rsidR="00FE23C2" w:rsidRPr="00646012" w:rsidRDefault="00EA7147">
      <w:pPr>
        <w:pStyle w:val="Body"/>
        <w:rPr>
          <w:color w:val="FF6600"/>
        </w:rPr>
      </w:pPr>
      <w:r w:rsidRPr="00646012">
        <w:rPr>
          <w:color w:val="FF6600"/>
        </w:rPr>
        <w:t>P</w:t>
      </w:r>
      <w:proofErr w:type="spellStart"/>
      <w:r w:rsidRPr="00646012">
        <w:rPr>
          <w:color w:val="FF6600"/>
          <w:lang w:val="fr-FR"/>
        </w:rPr>
        <w:t>articipation</w:t>
      </w:r>
      <w:proofErr w:type="spellEnd"/>
      <w:r w:rsidRPr="00646012">
        <w:rPr>
          <w:color w:val="FF6600"/>
          <w:lang w:val="fr-FR"/>
        </w:rPr>
        <w:t xml:space="preserve"> </w:t>
      </w:r>
      <w:r w:rsidR="00646012" w:rsidRPr="00646012">
        <w:rPr>
          <w:color w:val="FF6600"/>
        </w:rPr>
        <w:t>file is a simple txt file</w:t>
      </w:r>
      <w:r w:rsidRPr="00646012">
        <w:rPr>
          <w:color w:val="FF6600"/>
        </w:rPr>
        <w:t>, which clarifies the specific participation of two members.</w:t>
      </w:r>
    </w:p>
    <w:sectPr w:rsidR="00FE23C2" w:rsidRPr="00646012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E8AAB" w14:textId="77777777" w:rsidR="003B06AF" w:rsidRDefault="003B06AF">
      <w:r>
        <w:separator/>
      </w:r>
    </w:p>
  </w:endnote>
  <w:endnote w:type="continuationSeparator" w:id="0">
    <w:p w14:paraId="4D163000" w14:textId="77777777" w:rsidR="003B06AF" w:rsidRDefault="003B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B29B" w14:textId="2323F757" w:rsidR="003B06AF" w:rsidRDefault="003B06AF">
    <w:pPr>
      <w:pStyle w:val="Footer"/>
    </w:pPr>
    <w:r>
      <w:t xml:space="preserve">Simanta, Zahra and </w:t>
    </w:r>
    <w:proofErr w:type="spellStart"/>
    <w:r>
      <w:t>Pinglan</w:t>
    </w:r>
    <w:proofErr w:type="spellEnd"/>
    <w:r>
      <w:tab/>
      <w:t>2017/01/27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8860C2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8860C2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8F15" w14:textId="77777777" w:rsidR="003B06AF" w:rsidRDefault="003B06AF">
      <w:r>
        <w:separator/>
      </w:r>
    </w:p>
  </w:footnote>
  <w:footnote w:type="continuationSeparator" w:id="0">
    <w:p w14:paraId="13068281" w14:textId="77777777" w:rsidR="003B06AF" w:rsidRDefault="003B0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ACE"/>
    <w:multiLevelType w:val="hybridMultilevel"/>
    <w:tmpl w:val="A5CAB99C"/>
    <w:styleLink w:val="ImportedStyle4"/>
    <w:lvl w:ilvl="0" w:tplc="09F2C8AA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9600A8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4271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2089E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76B764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B6D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6A89D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0834F8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36C964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1530929"/>
    <w:multiLevelType w:val="hybridMultilevel"/>
    <w:tmpl w:val="37AAE3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2FA4EBD"/>
    <w:multiLevelType w:val="hybridMultilevel"/>
    <w:tmpl w:val="D79612DC"/>
    <w:styleLink w:val="ImportedStyle3"/>
    <w:lvl w:ilvl="0" w:tplc="CE02A2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E2A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CC0E0">
      <w:start w:val="1"/>
      <w:numFmt w:val="lowerRoman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433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5C252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50D1A0">
      <w:start w:val="1"/>
      <w:numFmt w:val="lowerRoman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646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D8A22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82575E">
      <w:start w:val="1"/>
      <w:numFmt w:val="lowerRoman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4BE14D7"/>
    <w:multiLevelType w:val="hybridMultilevel"/>
    <w:tmpl w:val="3F4CD714"/>
    <w:styleLink w:val="ImportedStyle5"/>
    <w:lvl w:ilvl="0" w:tplc="BB16B4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A20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E60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24DA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86B6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8EF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ACA80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D1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E27F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59A0EF1"/>
    <w:multiLevelType w:val="hybridMultilevel"/>
    <w:tmpl w:val="B5DE9D8C"/>
    <w:styleLink w:val="ImportedStyle1"/>
    <w:lvl w:ilvl="0" w:tplc="A8DC6E5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A8FABE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037E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2231C4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2BD1E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0CC636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0E08E8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2240B2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067BC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8AA1320"/>
    <w:multiLevelType w:val="hybridMultilevel"/>
    <w:tmpl w:val="0616E56A"/>
    <w:numStyleLink w:val="ImportedStyle2"/>
  </w:abstractNum>
  <w:abstractNum w:abstractNumId="6">
    <w:nsid w:val="0D5D6830"/>
    <w:multiLevelType w:val="hybridMultilevel"/>
    <w:tmpl w:val="885219CC"/>
    <w:lvl w:ilvl="0" w:tplc="0D98DC02">
      <w:start w:val="1"/>
      <w:numFmt w:val="decimal"/>
      <w:lvlText w:val="%1."/>
      <w:lvlJc w:val="left"/>
      <w:pPr>
        <w:ind w:left="460" w:hanging="238"/>
        <w:jc w:val="right"/>
      </w:pPr>
      <w:rPr>
        <w:rFonts w:ascii="Calibri" w:eastAsia="Calibri" w:hAnsi="Calibri" w:hint="default"/>
        <w:sz w:val="24"/>
        <w:szCs w:val="24"/>
      </w:rPr>
    </w:lvl>
    <w:lvl w:ilvl="1" w:tplc="DC38EC22">
      <w:start w:val="1"/>
      <w:numFmt w:val="bullet"/>
      <w:lvlText w:val="•"/>
      <w:lvlJc w:val="left"/>
      <w:pPr>
        <w:ind w:left="1362" w:hanging="238"/>
      </w:pPr>
      <w:rPr>
        <w:rFonts w:hint="default"/>
      </w:rPr>
    </w:lvl>
    <w:lvl w:ilvl="2" w:tplc="78DCF216">
      <w:start w:val="1"/>
      <w:numFmt w:val="bullet"/>
      <w:lvlText w:val="•"/>
      <w:lvlJc w:val="left"/>
      <w:pPr>
        <w:ind w:left="2264" w:hanging="238"/>
      </w:pPr>
      <w:rPr>
        <w:rFonts w:hint="default"/>
      </w:rPr>
    </w:lvl>
    <w:lvl w:ilvl="3" w:tplc="D41E3848">
      <w:start w:val="1"/>
      <w:numFmt w:val="bullet"/>
      <w:lvlText w:val="•"/>
      <w:lvlJc w:val="left"/>
      <w:pPr>
        <w:ind w:left="3166" w:hanging="238"/>
      </w:pPr>
      <w:rPr>
        <w:rFonts w:hint="default"/>
      </w:rPr>
    </w:lvl>
    <w:lvl w:ilvl="4" w:tplc="919A3CA4">
      <w:start w:val="1"/>
      <w:numFmt w:val="bullet"/>
      <w:lvlText w:val="•"/>
      <w:lvlJc w:val="left"/>
      <w:pPr>
        <w:ind w:left="4068" w:hanging="238"/>
      </w:pPr>
      <w:rPr>
        <w:rFonts w:hint="default"/>
      </w:rPr>
    </w:lvl>
    <w:lvl w:ilvl="5" w:tplc="B1CEB38C">
      <w:start w:val="1"/>
      <w:numFmt w:val="bullet"/>
      <w:lvlText w:val="•"/>
      <w:lvlJc w:val="left"/>
      <w:pPr>
        <w:ind w:left="4970" w:hanging="238"/>
      </w:pPr>
      <w:rPr>
        <w:rFonts w:hint="default"/>
      </w:rPr>
    </w:lvl>
    <w:lvl w:ilvl="6" w:tplc="89F4DA16">
      <w:start w:val="1"/>
      <w:numFmt w:val="bullet"/>
      <w:lvlText w:val="•"/>
      <w:lvlJc w:val="left"/>
      <w:pPr>
        <w:ind w:left="5872" w:hanging="238"/>
      </w:pPr>
      <w:rPr>
        <w:rFonts w:hint="default"/>
      </w:rPr>
    </w:lvl>
    <w:lvl w:ilvl="7" w:tplc="0CAC5F6E">
      <w:start w:val="1"/>
      <w:numFmt w:val="bullet"/>
      <w:lvlText w:val="•"/>
      <w:lvlJc w:val="left"/>
      <w:pPr>
        <w:ind w:left="6774" w:hanging="238"/>
      </w:pPr>
      <w:rPr>
        <w:rFonts w:hint="default"/>
      </w:rPr>
    </w:lvl>
    <w:lvl w:ilvl="8" w:tplc="5B568A88">
      <w:start w:val="1"/>
      <w:numFmt w:val="bullet"/>
      <w:lvlText w:val="•"/>
      <w:lvlJc w:val="left"/>
      <w:pPr>
        <w:ind w:left="7676" w:hanging="238"/>
      </w:pPr>
      <w:rPr>
        <w:rFonts w:hint="default"/>
      </w:rPr>
    </w:lvl>
  </w:abstractNum>
  <w:abstractNum w:abstractNumId="7">
    <w:nsid w:val="0DAE7B7A"/>
    <w:multiLevelType w:val="hybridMultilevel"/>
    <w:tmpl w:val="D79612DC"/>
    <w:numStyleLink w:val="ImportedStyle3"/>
  </w:abstractNum>
  <w:abstractNum w:abstractNumId="8">
    <w:nsid w:val="14077D76"/>
    <w:multiLevelType w:val="hybridMultilevel"/>
    <w:tmpl w:val="ED1E5D3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6EB707C"/>
    <w:multiLevelType w:val="hybridMultilevel"/>
    <w:tmpl w:val="3240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D5E88"/>
    <w:multiLevelType w:val="hybridMultilevel"/>
    <w:tmpl w:val="A5CAB99C"/>
    <w:numStyleLink w:val="ImportedStyle4"/>
  </w:abstractNum>
  <w:abstractNum w:abstractNumId="11">
    <w:nsid w:val="1F6067F1"/>
    <w:multiLevelType w:val="hybridMultilevel"/>
    <w:tmpl w:val="D1DA2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FC22D0"/>
    <w:multiLevelType w:val="hybridMultilevel"/>
    <w:tmpl w:val="8CAE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14460"/>
    <w:multiLevelType w:val="hybridMultilevel"/>
    <w:tmpl w:val="C81EA428"/>
    <w:lvl w:ilvl="0" w:tplc="04090017">
      <w:start w:val="1"/>
      <w:numFmt w:val="lowerLetter"/>
      <w:lvlText w:val="%1)"/>
      <w:lvlJc w:val="lef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4A973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3D664A0"/>
    <w:multiLevelType w:val="hybridMultilevel"/>
    <w:tmpl w:val="63C6234A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80A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39356380"/>
    <w:multiLevelType w:val="hybridMultilevel"/>
    <w:tmpl w:val="BE067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1B2B5D"/>
    <w:multiLevelType w:val="hybridMultilevel"/>
    <w:tmpl w:val="7CD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16A50"/>
    <w:multiLevelType w:val="hybridMultilevel"/>
    <w:tmpl w:val="9CDC3242"/>
    <w:lvl w:ilvl="0" w:tplc="6A42CB16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 w:tplc="B37E5688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2" w:tplc="345CF5D0">
      <w:start w:val="1"/>
      <w:numFmt w:val="bullet"/>
      <w:lvlText w:val=""/>
      <w:lvlJc w:val="left"/>
      <w:pPr>
        <w:ind w:left="868" w:hanging="360"/>
      </w:pPr>
      <w:rPr>
        <w:rFonts w:ascii="Symbol" w:eastAsia="Symbol" w:hAnsi="Symbol" w:hint="default"/>
        <w:w w:val="46"/>
        <w:sz w:val="24"/>
        <w:szCs w:val="24"/>
      </w:rPr>
    </w:lvl>
    <w:lvl w:ilvl="3" w:tplc="C3E007A6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4" w:tplc="DFC08DA6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5" w:tplc="7C203CE2">
      <w:start w:val="1"/>
      <w:numFmt w:val="bullet"/>
      <w:lvlText w:val="•"/>
      <w:lvlJc w:val="left"/>
      <w:pPr>
        <w:ind w:left="4112" w:hanging="360"/>
      </w:pPr>
      <w:rPr>
        <w:rFonts w:hint="default"/>
      </w:rPr>
    </w:lvl>
    <w:lvl w:ilvl="6" w:tplc="3CA26008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7" w:tplc="89AE69D2">
      <w:start w:val="1"/>
      <w:numFmt w:val="bullet"/>
      <w:lvlText w:val="•"/>
      <w:lvlJc w:val="left"/>
      <w:pPr>
        <w:ind w:left="6275" w:hanging="360"/>
      </w:pPr>
      <w:rPr>
        <w:rFonts w:hint="default"/>
      </w:rPr>
    </w:lvl>
    <w:lvl w:ilvl="8" w:tplc="FAE6F3F2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</w:abstractNum>
  <w:abstractNum w:abstractNumId="19">
    <w:nsid w:val="45534C8C"/>
    <w:multiLevelType w:val="hybridMultilevel"/>
    <w:tmpl w:val="B31A7BA2"/>
    <w:styleLink w:val="Bullets"/>
    <w:lvl w:ilvl="0" w:tplc="7F0ECFA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4B7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AA00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2726C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276B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5C230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E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3C379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C0A15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5B90443"/>
    <w:multiLevelType w:val="hybridMultilevel"/>
    <w:tmpl w:val="453A42D2"/>
    <w:lvl w:ilvl="0" w:tplc="CD7CC232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84B0D3B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2" w:tplc="2C74BC12">
      <w:start w:val="1"/>
      <w:numFmt w:val="bullet"/>
      <w:lvlText w:val="•"/>
      <w:lvlJc w:val="left"/>
      <w:pPr>
        <w:ind w:left="1747" w:hanging="360"/>
      </w:pPr>
      <w:rPr>
        <w:rFonts w:hint="default"/>
      </w:rPr>
    </w:lvl>
    <w:lvl w:ilvl="3" w:tplc="A50E89D2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D21C36B2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D0AC0E98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2CE0102E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7" w:tplc="39F4C942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782E020E">
      <w:start w:val="1"/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1">
    <w:nsid w:val="4D4632DC"/>
    <w:multiLevelType w:val="hybridMultilevel"/>
    <w:tmpl w:val="D0E8D922"/>
    <w:lvl w:ilvl="0" w:tplc="6D04D0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B14D7"/>
    <w:multiLevelType w:val="hybridMultilevel"/>
    <w:tmpl w:val="BD42FC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53BA5433"/>
    <w:multiLevelType w:val="hybridMultilevel"/>
    <w:tmpl w:val="0616E56A"/>
    <w:styleLink w:val="ImportedStyle2"/>
    <w:lvl w:ilvl="0" w:tplc="B658DA4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EA83C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748D3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12565C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8A91FE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80D6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5E2C1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5A4CA8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CA73B2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44F1781"/>
    <w:multiLevelType w:val="hybridMultilevel"/>
    <w:tmpl w:val="B4BE7A1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>
    <w:nsid w:val="5B550703"/>
    <w:multiLevelType w:val="hybridMultilevel"/>
    <w:tmpl w:val="3F4CD714"/>
    <w:numStyleLink w:val="ImportedStyle5"/>
  </w:abstractNum>
  <w:abstractNum w:abstractNumId="26">
    <w:nsid w:val="5D23634B"/>
    <w:multiLevelType w:val="hybridMultilevel"/>
    <w:tmpl w:val="1966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B5EC1"/>
    <w:multiLevelType w:val="multilevel"/>
    <w:tmpl w:val="A64AD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8">
    <w:nsid w:val="622B596B"/>
    <w:multiLevelType w:val="hybridMultilevel"/>
    <w:tmpl w:val="B31A7BA2"/>
    <w:numStyleLink w:val="Bullets"/>
  </w:abstractNum>
  <w:abstractNum w:abstractNumId="29">
    <w:nsid w:val="69BC18B8"/>
    <w:multiLevelType w:val="hybridMultilevel"/>
    <w:tmpl w:val="0798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D485B"/>
    <w:multiLevelType w:val="hybridMultilevel"/>
    <w:tmpl w:val="B5DE9D8C"/>
    <w:numStyleLink w:val="ImportedStyle1"/>
  </w:abstractNum>
  <w:abstractNum w:abstractNumId="31">
    <w:nsid w:val="7E6E04D9"/>
    <w:multiLevelType w:val="hybridMultilevel"/>
    <w:tmpl w:val="6C080EA8"/>
    <w:lvl w:ilvl="0" w:tplc="C5027EF2">
      <w:start w:val="2"/>
      <w:numFmt w:val="decimal"/>
      <w:lvlText w:val="%1"/>
      <w:lvlJc w:val="left"/>
      <w:pPr>
        <w:ind w:left="333" w:hanging="233"/>
        <w:jc w:val="lef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 w:tplc="6D04D06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859632FE">
      <w:start w:val="1"/>
      <w:numFmt w:val="bullet"/>
      <w:lvlText w:val="•"/>
      <w:lvlJc w:val="left"/>
      <w:pPr>
        <w:ind w:left="1747" w:hanging="360"/>
      </w:pPr>
      <w:rPr>
        <w:rFonts w:hint="default"/>
      </w:rPr>
    </w:lvl>
    <w:lvl w:ilvl="3" w:tplc="B48A93E0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8306ECC0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45AC50C8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93CC7556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7" w:tplc="D02480FE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2E3898E2">
      <w:start w:val="1"/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32">
    <w:nsid w:val="7FAC351F"/>
    <w:multiLevelType w:val="hybridMultilevel"/>
    <w:tmpl w:val="F48AF8C6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4A973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3"/>
  </w:num>
  <w:num w:numId="2">
    <w:abstractNumId w:val="5"/>
  </w:num>
  <w:num w:numId="3">
    <w:abstractNumId w:val="4"/>
  </w:num>
  <w:num w:numId="4">
    <w:abstractNumId w:val="30"/>
  </w:num>
  <w:num w:numId="5">
    <w:abstractNumId w:val="2"/>
  </w:num>
  <w:num w:numId="6">
    <w:abstractNumId w:val="7"/>
  </w:num>
  <w:num w:numId="7">
    <w:abstractNumId w:val="7"/>
    <w:lvlOverride w:ilvl="0">
      <w:lvl w:ilvl="0" w:tplc="D37E24D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F043A2A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9821C6">
        <w:start w:val="1"/>
        <w:numFmt w:val="lowerRoman"/>
        <w:lvlText w:val="%3."/>
        <w:lvlJc w:val="left"/>
        <w:pPr>
          <w:tabs>
            <w:tab w:val="left" w:pos="720"/>
          </w:tabs>
          <w:ind w:left="21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1265DE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567F70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F8E0C02">
        <w:start w:val="1"/>
        <w:numFmt w:val="lowerRoman"/>
        <w:lvlText w:val="%6."/>
        <w:lvlJc w:val="left"/>
        <w:pPr>
          <w:tabs>
            <w:tab w:val="left" w:pos="720"/>
          </w:tabs>
          <w:ind w:left="43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FBA9F48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4CF070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A6FAF0">
        <w:start w:val="1"/>
        <w:numFmt w:val="lowerRoman"/>
        <w:lvlText w:val="%9."/>
        <w:lvlJc w:val="left"/>
        <w:pPr>
          <w:tabs>
            <w:tab w:val="left" w:pos="720"/>
          </w:tabs>
          <w:ind w:left="648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0"/>
    <w:lvlOverride w:ilvl="0">
      <w:startOverride w:val="2"/>
    </w:lvlOverride>
  </w:num>
  <w:num w:numId="9">
    <w:abstractNumId w:val="0"/>
  </w:num>
  <w:num w:numId="10">
    <w:abstractNumId w:val="10"/>
  </w:num>
  <w:num w:numId="11">
    <w:abstractNumId w:val="10"/>
    <w:lvlOverride w:ilvl="0">
      <w:lvl w:ilvl="0" w:tplc="DC369CA0">
        <w:start w:val="1"/>
        <w:numFmt w:val="bullet"/>
        <w:lvlText w:val="•"/>
        <w:lvlJc w:val="left"/>
        <w:pPr>
          <w:tabs>
            <w:tab w:val="left" w:pos="720"/>
            <w:tab w:val="num" w:pos="1440"/>
          </w:tabs>
          <w:ind w:left="146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9CDE60">
        <w:start w:val="1"/>
        <w:numFmt w:val="bullet"/>
        <w:lvlText w:val="o"/>
        <w:lvlJc w:val="left"/>
        <w:pPr>
          <w:tabs>
            <w:tab w:val="left" w:pos="720"/>
            <w:tab w:val="num" w:pos="2160"/>
          </w:tabs>
          <w:ind w:left="218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70CE30">
        <w:start w:val="1"/>
        <w:numFmt w:val="bullet"/>
        <w:lvlText w:val="▪"/>
        <w:lvlJc w:val="left"/>
        <w:pPr>
          <w:tabs>
            <w:tab w:val="left" w:pos="720"/>
            <w:tab w:val="num" w:pos="2880"/>
          </w:tabs>
          <w:ind w:left="290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8268CA">
        <w:start w:val="1"/>
        <w:numFmt w:val="bullet"/>
        <w:lvlText w:val="•"/>
        <w:lvlJc w:val="left"/>
        <w:pPr>
          <w:tabs>
            <w:tab w:val="left" w:pos="720"/>
            <w:tab w:val="num" w:pos="3600"/>
          </w:tabs>
          <w:ind w:left="362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7C0A06">
        <w:start w:val="1"/>
        <w:numFmt w:val="bullet"/>
        <w:lvlText w:val="o"/>
        <w:lvlJc w:val="left"/>
        <w:pPr>
          <w:tabs>
            <w:tab w:val="left" w:pos="720"/>
            <w:tab w:val="num" w:pos="4320"/>
          </w:tabs>
          <w:ind w:left="434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88E7F4">
        <w:start w:val="1"/>
        <w:numFmt w:val="bullet"/>
        <w:lvlText w:val="▪"/>
        <w:lvlJc w:val="left"/>
        <w:pPr>
          <w:tabs>
            <w:tab w:val="left" w:pos="720"/>
            <w:tab w:val="num" w:pos="5040"/>
          </w:tabs>
          <w:ind w:left="506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B84B7B0">
        <w:start w:val="1"/>
        <w:numFmt w:val="bullet"/>
        <w:lvlText w:val="•"/>
        <w:lvlJc w:val="left"/>
        <w:pPr>
          <w:tabs>
            <w:tab w:val="left" w:pos="720"/>
            <w:tab w:val="num" w:pos="5760"/>
          </w:tabs>
          <w:ind w:left="578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ACD024">
        <w:start w:val="1"/>
        <w:numFmt w:val="bullet"/>
        <w:lvlText w:val="o"/>
        <w:lvlJc w:val="left"/>
        <w:pPr>
          <w:tabs>
            <w:tab w:val="left" w:pos="720"/>
            <w:tab w:val="num" w:pos="6480"/>
          </w:tabs>
          <w:ind w:left="650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388FA8">
        <w:start w:val="1"/>
        <w:numFmt w:val="bullet"/>
        <w:lvlText w:val="▪"/>
        <w:lvlJc w:val="left"/>
        <w:pPr>
          <w:tabs>
            <w:tab w:val="left" w:pos="720"/>
            <w:tab w:val="num" w:pos="7200"/>
          </w:tabs>
          <w:ind w:left="722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25"/>
  </w:num>
  <w:num w:numId="14">
    <w:abstractNumId w:val="19"/>
  </w:num>
  <w:num w:numId="15">
    <w:abstractNumId w:val="28"/>
  </w:num>
  <w:num w:numId="16">
    <w:abstractNumId w:val="28"/>
    <w:lvlOverride w:ilvl="0">
      <w:lvl w:ilvl="0" w:tplc="6434A48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FC0537C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1C8624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54E422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4EEE74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D29F74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A60DEE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9AC028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025E5E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0"/>
    <w:lvlOverride w:ilvl="0">
      <w:startOverride w:val="3"/>
    </w:lvlOverride>
  </w:num>
  <w:num w:numId="18">
    <w:abstractNumId w:val="20"/>
  </w:num>
  <w:num w:numId="19">
    <w:abstractNumId w:val="6"/>
  </w:num>
  <w:num w:numId="20">
    <w:abstractNumId w:val="31"/>
  </w:num>
  <w:num w:numId="21">
    <w:abstractNumId w:val="18"/>
  </w:num>
  <w:num w:numId="22">
    <w:abstractNumId w:val="24"/>
  </w:num>
  <w:num w:numId="23">
    <w:abstractNumId w:val="15"/>
  </w:num>
  <w:num w:numId="24">
    <w:abstractNumId w:val="17"/>
  </w:num>
  <w:num w:numId="25">
    <w:abstractNumId w:val="29"/>
  </w:num>
  <w:num w:numId="26">
    <w:abstractNumId w:val="16"/>
  </w:num>
  <w:num w:numId="27">
    <w:abstractNumId w:val="11"/>
  </w:num>
  <w:num w:numId="28">
    <w:abstractNumId w:val="22"/>
  </w:num>
  <w:num w:numId="29">
    <w:abstractNumId w:val="21"/>
  </w:num>
  <w:num w:numId="30">
    <w:abstractNumId w:val="14"/>
  </w:num>
  <w:num w:numId="31">
    <w:abstractNumId w:val="9"/>
  </w:num>
  <w:num w:numId="32">
    <w:abstractNumId w:val="13"/>
  </w:num>
  <w:num w:numId="33">
    <w:abstractNumId w:val="32"/>
  </w:num>
  <w:num w:numId="34">
    <w:abstractNumId w:val="12"/>
  </w:num>
  <w:num w:numId="35">
    <w:abstractNumId w:val="1"/>
  </w:num>
  <w:num w:numId="36">
    <w:abstractNumId w:val="8"/>
  </w:num>
  <w:num w:numId="37">
    <w:abstractNumId w:val="2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23C2"/>
    <w:rsid w:val="00006FD3"/>
    <w:rsid w:val="00012EA0"/>
    <w:rsid w:val="00034131"/>
    <w:rsid w:val="000518A8"/>
    <w:rsid w:val="000636FB"/>
    <w:rsid w:val="00091926"/>
    <w:rsid w:val="000A2447"/>
    <w:rsid w:val="000D0D38"/>
    <w:rsid w:val="000F3F3B"/>
    <w:rsid w:val="000F5C59"/>
    <w:rsid w:val="001037A9"/>
    <w:rsid w:val="0011379C"/>
    <w:rsid w:val="00155CB5"/>
    <w:rsid w:val="00166FD9"/>
    <w:rsid w:val="0019739E"/>
    <w:rsid w:val="001A2E61"/>
    <w:rsid w:val="001B387B"/>
    <w:rsid w:val="001B49F5"/>
    <w:rsid w:val="001B7AF8"/>
    <w:rsid w:val="001C1112"/>
    <w:rsid w:val="001C3A53"/>
    <w:rsid w:val="001E696A"/>
    <w:rsid w:val="001F3414"/>
    <w:rsid w:val="002035D2"/>
    <w:rsid w:val="00220101"/>
    <w:rsid w:val="002B0A6F"/>
    <w:rsid w:val="002B6BB5"/>
    <w:rsid w:val="002F6861"/>
    <w:rsid w:val="00301064"/>
    <w:rsid w:val="00363D5F"/>
    <w:rsid w:val="003800C7"/>
    <w:rsid w:val="003856FF"/>
    <w:rsid w:val="00393E3A"/>
    <w:rsid w:val="003A656E"/>
    <w:rsid w:val="003B06AF"/>
    <w:rsid w:val="003F0E47"/>
    <w:rsid w:val="004045CE"/>
    <w:rsid w:val="0046339B"/>
    <w:rsid w:val="004812B9"/>
    <w:rsid w:val="00482F7E"/>
    <w:rsid w:val="004902F1"/>
    <w:rsid w:val="00492328"/>
    <w:rsid w:val="004A5ADB"/>
    <w:rsid w:val="004D70C9"/>
    <w:rsid w:val="004F7B2D"/>
    <w:rsid w:val="00522337"/>
    <w:rsid w:val="005315FB"/>
    <w:rsid w:val="00537B52"/>
    <w:rsid w:val="00577806"/>
    <w:rsid w:val="005801BC"/>
    <w:rsid w:val="005E7902"/>
    <w:rsid w:val="005F1E92"/>
    <w:rsid w:val="00615D17"/>
    <w:rsid w:val="00621E92"/>
    <w:rsid w:val="0062591D"/>
    <w:rsid w:val="00640978"/>
    <w:rsid w:val="00646012"/>
    <w:rsid w:val="006460A6"/>
    <w:rsid w:val="006713AB"/>
    <w:rsid w:val="0067189F"/>
    <w:rsid w:val="00676842"/>
    <w:rsid w:val="006A197E"/>
    <w:rsid w:val="006A5CB0"/>
    <w:rsid w:val="006F5B5C"/>
    <w:rsid w:val="00717AE6"/>
    <w:rsid w:val="0072429B"/>
    <w:rsid w:val="00727AED"/>
    <w:rsid w:val="007556B0"/>
    <w:rsid w:val="00764565"/>
    <w:rsid w:val="00766445"/>
    <w:rsid w:val="007801C5"/>
    <w:rsid w:val="007B0DA6"/>
    <w:rsid w:val="007D06E2"/>
    <w:rsid w:val="007D6E8F"/>
    <w:rsid w:val="00817EDA"/>
    <w:rsid w:val="00823A71"/>
    <w:rsid w:val="00844A82"/>
    <w:rsid w:val="00851485"/>
    <w:rsid w:val="00875412"/>
    <w:rsid w:val="008860C2"/>
    <w:rsid w:val="008C1C0A"/>
    <w:rsid w:val="008D4656"/>
    <w:rsid w:val="008D62D5"/>
    <w:rsid w:val="008E0841"/>
    <w:rsid w:val="008F0277"/>
    <w:rsid w:val="00902B5F"/>
    <w:rsid w:val="009056B6"/>
    <w:rsid w:val="00926A2D"/>
    <w:rsid w:val="009774C9"/>
    <w:rsid w:val="009C73A9"/>
    <w:rsid w:val="009E59C2"/>
    <w:rsid w:val="00A0432C"/>
    <w:rsid w:val="00A40224"/>
    <w:rsid w:val="00A54704"/>
    <w:rsid w:val="00A625BC"/>
    <w:rsid w:val="00A76440"/>
    <w:rsid w:val="00A80ACE"/>
    <w:rsid w:val="00A93A0B"/>
    <w:rsid w:val="00AB39AD"/>
    <w:rsid w:val="00AC2A5A"/>
    <w:rsid w:val="00B0110C"/>
    <w:rsid w:val="00B07276"/>
    <w:rsid w:val="00B26390"/>
    <w:rsid w:val="00B27DCC"/>
    <w:rsid w:val="00B320D0"/>
    <w:rsid w:val="00B3601F"/>
    <w:rsid w:val="00B56822"/>
    <w:rsid w:val="00B812DF"/>
    <w:rsid w:val="00BD00A7"/>
    <w:rsid w:val="00BE3923"/>
    <w:rsid w:val="00BE3E06"/>
    <w:rsid w:val="00BF31FD"/>
    <w:rsid w:val="00BF7675"/>
    <w:rsid w:val="00C0544E"/>
    <w:rsid w:val="00C3564B"/>
    <w:rsid w:val="00C53FDC"/>
    <w:rsid w:val="00CA0C65"/>
    <w:rsid w:val="00CC2F81"/>
    <w:rsid w:val="00CD0F94"/>
    <w:rsid w:val="00CD70D7"/>
    <w:rsid w:val="00D570B9"/>
    <w:rsid w:val="00D72332"/>
    <w:rsid w:val="00DA2BBF"/>
    <w:rsid w:val="00DA59CA"/>
    <w:rsid w:val="00DC7555"/>
    <w:rsid w:val="00DE1E0C"/>
    <w:rsid w:val="00DF190D"/>
    <w:rsid w:val="00E423DD"/>
    <w:rsid w:val="00E631AF"/>
    <w:rsid w:val="00EA2091"/>
    <w:rsid w:val="00EA7147"/>
    <w:rsid w:val="00EC125F"/>
    <w:rsid w:val="00EE2219"/>
    <w:rsid w:val="00EE31CF"/>
    <w:rsid w:val="00EF3CF6"/>
    <w:rsid w:val="00EF4945"/>
    <w:rsid w:val="00F07A55"/>
    <w:rsid w:val="00F13895"/>
    <w:rsid w:val="00F52BE4"/>
    <w:rsid w:val="00F66AD1"/>
    <w:rsid w:val="00F66CD3"/>
    <w:rsid w:val="00F77FF5"/>
    <w:rsid w:val="00F90DC0"/>
    <w:rsid w:val="00F94523"/>
    <w:rsid w:val="00FB05AA"/>
    <w:rsid w:val="00FB3C5B"/>
    <w:rsid w:val="00FB6F87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BE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BE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link w:val="Heading1Char"/>
    <w:uiPriority w:val="1"/>
    <w:qFormat/>
    <w:rsid w:val="00F52BE4"/>
    <w:pPr>
      <w:numPr>
        <w:numId w:val="23"/>
      </w:numPr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52BE4"/>
    <w:pPr>
      <w:numPr>
        <w:ilvl w:val="1"/>
        <w:numId w:val="23"/>
      </w:num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52BE4"/>
    <w:pPr>
      <w:numPr>
        <w:ilvl w:val="2"/>
        <w:numId w:val="23"/>
      </w:numPr>
      <w:spacing w:before="2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BE4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BE4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E4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E4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E4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E4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F52B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2BE4"/>
  </w:style>
  <w:style w:type="character" w:styleId="Hyperlink">
    <w:name w:val="Hyperlink"/>
    <w:basedOn w:val="DefaultParagraphFont"/>
    <w:uiPriority w:val="99"/>
    <w:unhideWhenUsed/>
    <w:rsid w:val="00F52BE4"/>
    <w:rPr>
      <w:color w:val="0000FF" w:themeColor="hyperlink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F52B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customStyle="1" w:styleId="Body">
    <w:name w:val="Body"/>
    <w:qFormat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1"/>
    <w:qFormat/>
    <w:rsid w:val="00F52BE4"/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Heading">
    <w:name w:val="Heading"/>
    <w:next w:val="Body"/>
    <w:pPr>
      <w:keepNext/>
      <w:keepLines/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  <w:qFormat/>
  </w:style>
  <w:style w:type="character" w:customStyle="1" w:styleId="Hyperlink1">
    <w:name w:val="Hyperlink.1"/>
    <w:basedOn w:val="None"/>
    <w:rPr>
      <w:color w:val="000080"/>
      <w:sz w:val="20"/>
      <w:szCs w:val="20"/>
      <w:u w:val="single" w:color="000080"/>
      <w:lang w:val="en-US"/>
    </w:rPr>
  </w:style>
  <w:style w:type="numbering" w:customStyle="1" w:styleId="Bullets">
    <w:name w:val="Bullets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C53FDC"/>
    <w:rPr>
      <w:rFonts w:ascii="Calibri" w:eastAsia="Calibri" w:hAnsi="Calibri" w:cstheme="minorBidi"/>
      <w:b/>
      <w:bCs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1"/>
    <w:rsid w:val="00C53FDC"/>
    <w:rPr>
      <w:rFonts w:ascii="Calibri" w:eastAsia="Calibri" w:hAnsi="Calibri" w:cstheme="minorBidi"/>
      <w:b/>
      <w:bCs/>
      <w:sz w:val="28"/>
      <w:szCs w:val="2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1"/>
    <w:rsid w:val="00C53FDC"/>
    <w:rPr>
      <w:rFonts w:ascii="Calibri" w:eastAsia="Calibri" w:hAnsi="Calibri" w:cstheme="minorBidi"/>
      <w:b/>
      <w:bCs/>
      <w:sz w:val="24"/>
      <w:szCs w:val="24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F52BE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rsid w:val="00F52BE4"/>
    <w:rPr>
      <w:rFonts w:asciiTheme="majorHAnsi" w:eastAsiaTheme="majorEastAsia" w:hAnsiTheme="majorHAnsi" w:cstheme="majorBidi"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E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E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E4"/>
    <w:rPr>
      <w:rFonts w:asciiTheme="majorHAnsi" w:eastAsiaTheme="majorEastAsia" w:hAnsiTheme="majorHAnsi" w:cstheme="majorBidi"/>
      <w:color w:val="404040" w:themeColor="text1" w:themeTint="BF"/>
      <w:bdr w:val="none" w:sz="0" w:space="0" w:color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E4"/>
    <w:rPr>
      <w:rFonts w:asciiTheme="majorHAnsi" w:eastAsiaTheme="majorEastAsia" w:hAnsiTheme="majorHAnsi" w:cstheme="majorBidi"/>
      <w:i/>
      <w:iCs/>
      <w:color w:val="404040" w:themeColor="text1" w:themeTint="BF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F52BE4"/>
    <w:pPr>
      <w:spacing w:before="182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FDC"/>
    <w:rPr>
      <w:rFonts w:ascii="Calibri" w:eastAsia="Calibri" w:hAnsi="Calibri" w:cstheme="minorBidi"/>
      <w:sz w:val="24"/>
      <w:szCs w:val="24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F52BE4"/>
  </w:style>
  <w:style w:type="character" w:customStyle="1" w:styleId="TitleChar">
    <w:name w:val="Title Char"/>
    <w:basedOn w:val="DefaultParagraphFont"/>
    <w:link w:val="Title"/>
    <w:uiPriority w:val="10"/>
    <w:rsid w:val="00F52BE4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E4"/>
    <w:rPr>
      <w:rFonts w:ascii="Lucida Grande" w:eastAsiaTheme="minorHAnsi" w:hAnsi="Lucida Grande" w:cs="Lucida Grande"/>
      <w:sz w:val="18"/>
      <w:szCs w:val="18"/>
      <w:bdr w:val="none" w:sz="0" w:space="0" w:color="auto"/>
    </w:rPr>
  </w:style>
  <w:style w:type="paragraph" w:customStyle="1" w:styleId="typeThis">
    <w:name w:val="typeThis"/>
    <w:basedOn w:val="Normal"/>
    <w:autoRedefine/>
    <w:uiPriority w:val="1"/>
    <w:qFormat/>
    <w:rsid w:val="00F52BE4"/>
    <w:pPr>
      <w:spacing w:before="158"/>
      <w:ind w:left="2160"/>
    </w:pPr>
    <w:rPr>
      <w:rFonts w:ascii="Calibri"/>
      <w:b/>
      <w:i/>
      <w:color w:val="0000FF"/>
      <w:sz w:val="24"/>
    </w:rPr>
  </w:style>
  <w:style w:type="character" w:styleId="Strong">
    <w:name w:val="Strong"/>
    <w:basedOn w:val="DefaultParagraphFont"/>
    <w:uiPriority w:val="22"/>
    <w:qFormat/>
    <w:rsid w:val="0011379C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103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7A9"/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BE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link w:val="Heading1Char"/>
    <w:uiPriority w:val="1"/>
    <w:qFormat/>
    <w:rsid w:val="00F52BE4"/>
    <w:pPr>
      <w:numPr>
        <w:numId w:val="23"/>
      </w:numPr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52BE4"/>
    <w:pPr>
      <w:numPr>
        <w:ilvl w:val="1"/>
        <w:numId w:val="23"/>
      </w:num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52BE4"/>
    <w:pPr>
      <w:numPr>
        <w:ilvl w:val="2"/>
        <w:numId w:val="23"/>
      </w:numPr>
      <w:spacing w:before="2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BE4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BE4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E4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E4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E4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E4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F52B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2BE4"/>
  </w:style>
  <w:style w:type="character" w:styleId="Hyperlink">
    <w:name w:val="Hyperlink"/>
    <w:basedOn w:val="DefaultParagraphFont"/>
    <w:uiPriority w:val="99"/>
    <w:unhideWhenUsed/>
    <w:rsid w:val="00F52BE4"/>
    <w:rPr>
      <w:color w:val="0000FF" w:themeColor="hyperlink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F52B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customStyle="1" w:styleId="Body">
    <w:name w:val="Body"/>
    <w:qFormat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1"/>
    <w:qFormat/>
    <w:rsid w:val="00F52BE4"/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Heading">
    <w:name w:val="Heading"/>
    <w:next w:val="Body"/>
    <w:pPr>
      <w:keepNext/>
      <w:keepLines/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  <w:qFormat/>
  </w:style>
  <w:style w:type="character" w:customStyle="1" w:styleId="Hyperlink1">
    <w:name w:val="Hyperlink.1"/>
    <w:basedOn w:val="None"/>
    <w:rPr>
      <w:color w:val="000080"/>
      <w:sz w:val="20"/>
      <w:szCs w:val="20"/>
      <w:u w:val="single" w:color="000080"/>
      <w:lang w:val="en-US"/>
    </w:rPr>
  </w:style>
  <w:style w:type="numbering" w:customStyle="1" w:styleId="Bullets">
    <w:name w:val="Bullets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C53FDC"/>
    <w:rPr>
      <w:rFonts w:ascii="Calibri" w:eastAsia="Calibri" w:hAnsi="Calibri" w:cstheme="minorBidi"/>
      <w:b/>
      <w:bCs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1"/>
    <w:rsid w:val="00C53FDC"/>
    <w:rPr>
      <w:rFonts w:ascii="Calibri" w:eastAsia="Calibri" w:hAnsi="Calibri" w:cstheme="minorBidi"/>
      <w:b/>
      <w:bCs/>
      <w:sz w:val="28"/>
      <w:szCs w:val="2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1"/>
    <w:rsid w:val="00C53FDC"/>
    <w:rPr>
      <w:rFonts w:ascii="Calibri" w:eastAsia="Calibri" w:hAnsi="Calibri" w:cstheme="minorBidi"/>
      <w:b/>
      <w:bCs/>
      <w:sz w:val="24"/>
      <w:szCs w:val="24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F52BE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rsid w:val="00F52BE4"/>
    <w:rPr>
      <w:rFonts w:asciiTheme="majorHAnsi" w:eastAsiaTheme="majorEastAsia" w:hAnsiTheme="majorHAnsi" w:cstheme="majorBidi"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E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E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E4"/>
    <w:rPr>
      <w:rFonts w:asciiTheme="majorHAnsi" w:eastAsiaTheme="majorEastAsia" w:hAnsiTheme="majorHAnsi" w:cstheme="majorBidi"/>
      <w:color w:val="404040" w:themeColor="text1" w:themeTint="BF"/>
      <w:bdr w:val="none" w:sz="0" w:space="0" w:color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E4"/>
    <w:rPr>
      <w:rFonts w:asciiTheme="majorHAnsi" w:eastAsiaTheme="majorEastAsia" w:hAnsiTheme="majorHAnsi" w:cstheme="majorBidi"/>
      <w:i/>
      <w:iCs/>
      <w:color w:val="404040" w:themeColor="text1" w:themeTint="BF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F52BE4"/>
    <w:pPr>
      <w:spacing w:before="182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FDC"/>
    <w:rPr>
      <w:rFonts w:ascii="Calibri" w:eastAsia="Calibri" w:hAnsi="Calibri" w:cstheme="minorBidi"/>
      <w:sz w:val="24"/>
      <w:szCs w:val="24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F52BE4"/>
  </w:style>
  <w:style w:type="character" w:customStyle="1" w:styleId="TitleChar">
    <w:name w:val="Title Char"/>
    <w:basedOn w:val="DefaultParagraphFont"/>
    <w:link w:val="Title"/>
    <w:uiPriority w:val="10"/>
    <w:rsid w:val="00F52BE4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E4"/>
    <w:rPr>
      <w:rFonts w:ascii="Lucida Grande" w:eastAsiaTheme="minorHAnsi" w:hAnsi="Lucida Grande" w:cs="Lucida Grande"/>
      <w:sz w:val="18"/>
      <w:szCs w:val="18"/>
      <w:bdr w:val="none" w:sz="0" w:space="0" w:color="auto"/>
    </w:rPr>
  </w:style>
  <w:style w:type="paragraph" w:customStyle="1" w:styleId="typeThis">
    <w:name w:val="typeThis"/>
    <w:basedOn w:val="Normal"/>
    <w:autoRedefine/>
    <w:uiPriority w:val="1"/>
    <w:qFormat/>
    <w:rsid w:val="00F52BE4"/>
    <w:pPr>
      <w:spacing w:before="158"/>
      <w:ind w:left="2160"/>
    </w:pPr>
    <w:rPr>
      <w:rFonts w:ascii="Calibri"/>
      <w:b/>
      <w:i/>
      <w:color w:val="0000FF"/>
      <w:sz w:val="24"/>
    </w:rPr>
  </w:style>
  <w:style w:type="character" w:styleId="Strong">
    <w:name w:val="Strong"/>
    <w:basedOn w:val="DefaultParagraphFont"/>
    <w:uiPriority w:val="22"/>
    <w:qFormat/>
    <w:rsid w:val="0011379C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103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7A9"/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xxx@xxx.xxx" TargetMode="External"/><Relationship Id="rId12" Type="http://schemas.openxmlformats.org/officeDocument/2006/relationships/hyperlink" Target="http://www.w3schools.com/tags/att_input_pattern.asp" TargetMode="External"/><Relationship Id="rId13" Type="http://schemas.openxmlformats.org/officeDocument/2006/relationships/image" Target="media/image3.tiff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w3schools.com/js/js_validation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mitra:Library:Application%20Support:Microsoft:Office:User%20Templates:My%20Templates:lab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labsTemplate.dotx</Template>
  <TotalTime>59</TotalTime>
  <Pages>5</Pages>
  <Words>827</Words>
  <Characters>4714</Characters>
  <Application>Microsoft Macintosh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152</cp:revision>
  <cp:lastPrinted>2017-01-27T18:50:00Z</cp:lastPrinted>
  <dcterms:created xsi:type="dcterms:W3CDTF">2016-09-09T10:57:00Z</dcterms:created>
  <dcterms:modified xsi:type="dcterms:W3CDTF">2017-01-27T18:50:00Z</dcterms:modified>
</cp:coreProperties>
</file>